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7C0" w:rsidR="00E25782" w:rsidP="00E25782" w:rsidRDefault="00ED3BB1" w14:paraId="725E4A89" w14:textId="317D683C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797B7D">
        <w:rPr>
          <w:rFonts w:asciiTheme="minorHAnsi" w:hAnsiTheme="minorHAnsi" w:cstheme="minorHAnsi"/>
          <w:color w:val="1F497D" w:themeColor="text2"/>
        </w:rPr>
        <w:t>2</w:t>
      </w:r>
    </w:p>
    <w:p w:rsidRPr="0020000C" w:rsidR="00B777C6" w:rsidP="0D44F328" w:rsidRDefault="00F03EE3" w14:paraId="6AA03528" w14:textId="4FD19AD2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0D44F328" w:rsidR="00F03EE3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Group</w:t>
      </w:r>
      <w:r w:rsidRPr="0D44F328" w:rsidR="00E25782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Meeting </w:t>
      </w:r>
      <w:r w:rsidRPr="0D44F328" w:rsidR="0020000C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Report</w:t>
      </w:r>
      <w:r w:rsidRPr="0D44F328" w:rsidR="000C17E5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</w:t>
      </w:r>
      <w:r w:rsidRPr="0D44F328" w:rsidR="00461566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5</w:t>
      </w:r>
      <w:r w:rsidRPr="0D44F328" w:rsidR="00797B7D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415040BD" w14:paraId="771239B5" w14:textId="77777777">
        <w:tc>
          <w:tcPr>
            <w:tcW w:w="5932" w:type="dxa"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:rsidRPr="000547C0" w:rsidR="00D62E01" w:rsidP="415040BD" w:rsidRDefault="00D227DD" w14:paraId="6A2C30AE" w14:textId="4B9201E8">
            <w:pPr>
              <w:pStyle w:val="Heading3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866306421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Pr="415040BD" w:rsidR="00D62E01">
                  <w:rPr>
                    <w:rFonts w:asciiTheme="minorHAnsi" w:hAnsiTheme="minorHAnsi" w:cstheme="minorBidi"/>
                  </w:rPr>
                  <w:t>Date</w:t>
                </w:r>
              </w:sdtContent>
            </w:sdt>
            <w:r w:rsidRPr="415040BD" w:rsidR="00D97813">
              <w:rPr>
                <w:rFonts w:asciiTheme="minorHAnsi" w:hAnsiTheme="minorHAnsi" w:cstheme="minorBidi"/>
              </w:rPr>
              <w:t xml:space="preserve">: </w:t>
            </w:r>
            <w:r w:rsidR="008B5886">
              <w:rPr>
                <w:rFonts w:asciiTheme="minorHAnsi" w:hAnsiTheme="minorHAnsi" w:cstheme="minorBidi"/>
              </w:rPr>
              <w:t>1</w:t>
            </w:r>
            <w:r w:rsidR="00461566">
              <w:rPr>
                <w:rFonts w:asciiTheme="minorHAnsi" w:hAnsiTheme="minorHAnsi" w:cstheme="minorBidi"/>
              </w:rPr>
              <w:t>8</w:t>
            </w:r>
            <w:r w:rsidRPr="415040BD" w:rsidR="00D97813">
              <w:rPr>
                <w:rFonts w:asciiTheme="minorHAnsi" w:hAnsiTheme="minorHAnsi" w:cstheme="minorBidi"/>
              </w:rPr>
              <w:t>.03.2022</w:t>
            </w:r>
          </w:p>
          <w:p w:rsidRPr="000547C0" w:rsidR="00D62E01" w:rsidRDefault="00D227DD" w14:paraId="3C5464D8" w14:textId="6EBA5558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</w:t>
            </w:r>
            <w:r w:rsidR="008B5886">
              <w:rPr>
                <w:rFonts w:asciiTheme="minorHAnsi" w:hAnsiTheme="minorHAnsi" w:cstheme="minorHAnsi"/>
              </w:rPr>
              <w:t>1</w:t>
            </w:r>
            <w:r w:rsidR="00461566">
              <w:rPr>
                <w:rFonts w:asciiTheme="minorHAnsi" w:hAnsiTheme="minorHAnsi" w:cstheme="minorHAnsi"/>
              </w:rPr>
              <w:t>p</w:t>
            </w:r>
            <w:r w:rsidR="008B5886">
              <w:rPr>
                <w:rFonts w:asciiTheme="minorHAnsi" w:hAnsiTheme="minorHAnsi" w:cstheme="minorHAnsi"/>
              </w:rPr>
              <w:t>m</w:t>
            </w:r>
          </w:p>
          <w:p w:rsidRPr="000547C0" w:rsidR="002B2D13" w:rsidP="00D62E01" w:rsidRDefault="00D227DD" w14:paraId="0CAD7FF3" w14:textId="3BF90E0B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EIT </w:t>
            </w:r>
            <w:r w:rsidR="00461566">
              <w:rPr>
                <w:rFonts w:asciiTheme="minorHAnsi" w:hAnsiTheme="minorHAnsi" w:cstheme="minorHAnsi"/>
              </w:rPr>
              <w:t>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68068A26" w14:paraId="5F698B41" w14:textId="77777777">
        <w:tc>
          <w:tcPr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D97813" w14:paraId="2F7966CD" w14:textId="5D0269C5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Pr="000547C0" w:rsidR="002B2D13" w:rsidTr="68068A26" w14:paraId="6F711279" w14:textId="77777777">
        <w:tc>
          <w:tcPr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:rsidRPr="000547C0" w:rsidR="002B2D13" w:rsidP="00212D56" w:rsidRDefault="00D63508" w14:paraId="641BFFAF" w14:textId="2D2E6F6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:rsidRPr="000547C0" w:rsidR="002B2D13" w:rsidP="00212D56" w:rsidRDefault="00D63508" w14:paraId="4FD9BE94" w14:textId="19C99CF3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Pr="000547C0" w:rsidR="002B2D13" w:rsidTr="68068A26" w14:paraId="0EA66E5E" w14:textId="77777777">
        <w:tc>
          <w:tcPr>
            <w:tcW w:w="2128" w:type="dxa"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:rsidRPr="000547C0" w:rsidR="002B2D13" w:rsidP="00212D56" w:rsidRDefault="00946906" w14:paraId="7A298D8A" w14:textId="564E2A55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:rsidRPr="000547C0" w:rsidR="002B2D13" w:rsidP="00212D56" w:rsidRDefault="00D227DD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:rsidRPr="000547C0" w:rsidR="002B2D13" w:rsidP="415040BD" w:rsidRDefault="00D63508" w14:paraId="3E16E044" w14:textId="1A6B9C6A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</w:t>
            </w:r>
          </w:p>
        </w:tc>
      </w:tr>
      <w:tr w:rsidRPr="000547C0" w:rsidR="00212D56" w:rsidTr="68068A26" w14:paraId="509CD466" w14:textId="77777777">
        <w:tc>
          <w:tcPr>
            <w:tcW w:w="2128" w:type="dxa"/>
          </w:tcPr>
          <w:p w:rsidRPr="000547C0" w:rsidR="00212D56" w:rsidP="00212D56" w:rsidRDefault="00D227DD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415040BD" w:rsidRDefault="00D63508" w14:paraId="240AE26A" w14:textId="7AD6435C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Karl, Russe</w:t>
            </w:r>
            <w:r w:rsidRPr="415040BD" w:rsidR="00B45B43">
              <w:rPr>
                <w:rFonts w:cstheme="minorBidi"/>
              </w:rPr>
              <w:t>l</w:t>
            </w:r>
            <w:r w:rsidRPr="415040BD">
              <w:rPr>
                <w:rFonts w:cstheme="minorBidi"/>
              </w:rPr>
              <w:t>l Ruru</w:t>
            </w:r>
            <w:r w:rsidR="00946906">
              <w:rPr>
                <w:rFonts w:cstheme="minorBidi"/>
              </w:rPr>
              <w:t>, Cole Yuile</w:t>
            </w:r>
          </w:p>
        </w:tc>
      </w:tr>
      <w:tr w:rsidRPr="000547C0" w:rsidR="00212D56" w:rsidTr="68068A26" w14:paraId="68376BDD" w14:textId="77777777">
        <w:tc>
          <w:tcPr>
            <w:tcW w:w="2128" w:type="dxa"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:rsidRPr="000547C0" w:rsidR="00212D56" w:rsidP="415040BD" w:rsidRDefault="00946906" w14:paraId="7A63F83E" w14:textId="39767F4B">
            <w:pPr>
              <w:spacing w:before="60" w:after="60" w:line="276" w:lineRule="auto"/>
              <w:rPr>
                <w:rFonts w:cstheme="minorBidi"/>
              </w:rPr>
            </w:pPr>
            <w:r>
              <w:rPr>
                <w:rFonts w:cstheme="minorBidi"/>
              </w:rPr>
              <w:t>N/A</w:t>
            </w:r>
          </w:p>
        </w:tc>
      </w:tr>
      <w:tr w:rsidRPr="000547C0" w:rsidR="00212D56" w:rsidTr="68068A26" w14:paraId="14D58E6E" w14:textId="77777777">
        <w:trPr>
          <w:trHeight w:val="430"/>
        </w:trPr>
        <w:tc>
          <w:tcPr>
            <w:tcW w:w="2128" w:type="dxa"/>
          </w:tcPr>
          <w:p w:rsidRPr="000547C0" w:rsidR="00212D56" w:rsidP="00212D56" w:rsidRDefault="00D227DD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:rsidRPr="000547C0" w:rsidR="00212D56" w:rsidP="00212D56" w:rsidRDefault="001C4533" w14:paraId="5662514B" w14:textId="010116C2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Pr="000547C0" w:rsidR="000547C0" w:rsidTr="68068A26" w14:paraId="20BB3048" w14:textId="77777777">
        <w:trPr>
          <w:trHeight w:val="430"/>
        </w:trPr>
        <w:tc>
          <w:tcPr>
            <w:tcW w:w="2128" w:type="dxa"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:rsidRPr="000547C0" w:rsidR="000547C0" w:rsidP="000547C0" w:rsidRDefault="007D3ADA" w14:paraId="5AEA310C" w14:textId="4DC6A094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FB5D7D">
              <w:rPr>
                <w:rFonts w:cstheme="minorHAnsi"/>
              </w:rPr>
              <w:t>project process</w:t>
            </w:r>
          </w:p>
          <w:p w:rsidRPr="002B719F" w:rsidR="002B719F" w:rsidP="002B719F" w:rsidRDefault="007D664D" w14:paraId="495F7DB9" w14:textId="0938E02A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on Iteration 2 </w:t>
            </w:r>
          </w:p>
          <w:p w:rsidR="008B5886" w:rsidP="000547C0" w:rsidRDefault="008A3272" w14:paraId="16D7FA4F" w14:textId="32440E63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Set</w:t>
            </w:r>
            <w:r w:rsidR="008B588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next</w:t>
            </w:r>
            <w:r w:rsidR="008B5886">
              <w:rPr>
                <w:rFonts w:cstheme="minorHAnsi"/>
              </w:rPr>
              <w:t xml:space="preserve"> meeting</w:t>
            </w:r>
            <w:r w:rsidR="00A44708">
              <w:rPr>
                <w:rFonts w:cstheme="minorHAnsi"/>
              </w:rPr>
              <w:t xml:space="preserve"> date and agenda</w:t>
            </w:r>
          </w:p>
          <w:p w:rsidRPr="000547C0" w:rsidR="00D63508" w:rsidP="008B5886" w:rsidRDefault="00D63508" w14:paraId="2EDE499F" w14:textId="1C3F6A24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49F5DD48" w14:paraId="5256CEC7" w14:textId="77777777">
        <w:tc>
          <w:tcPr>
            <w:tcW w:w="1620" w:type="dxa"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:rsidRPr="0088382B" w:rsidR="0088382B" w:rsidP="0088382B" w:rsidRDefault="0088382B" w14:paraId="3A8EB09E" w14:textId="0BC1CBA4">
            <w:pPr>
              <w:spacing w:before="60" w:after="60" w:line="276" w:lineRule="auto"/>
              <w:rPr>
                <w:rFonts w:cstheme="minorHAnsi"/>
              </w:rPr>
            </w:pPr>
            <w:r w:rsidRPr="0088382B">
              <w:rPr>
                <w:rFonts w:cstheme="minorHAnsi"/>
              </w:rPr>
              <w:t xml:space="preserve">Review </w:t>
            </w:r>
            <w:r w:rsidR="00FB5D7D">
              <w:rPr>
                <w:rFonts w:cstheme="minorHAnsi"/>
              </w:rPr>
              <w:t xml:space="preserve">project process </w:t>
            </w:r>
          </w:p>
          <w:p w:rsidRPr="000547C0" w:rsidR="002B2D13" w:rsidP="49F5DD48" w:rsidRDefault="002B2D13" w14:paraId="5CBAE6E5" w14:textId="35D705B2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</w:tcPr>
          <w:p w:rsidRPr="000547C0" w:rsidR="002B2D13" w:rsidRDefault="00D227DD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2B2D13" w:rsidRDefault="005E7430" w14:paraId="5FDA3CAE" w14:textId="7B8E6088">
            <w:pPr>
              <w:rPr>
                <w:rFonts w:cstheme="minorHAnsi"/>
              </w:rPr>
            </w:pPr>
            <w:r>
              <w:rPr>
                <w:rFonts w:cstheme="minorHAnsi"/>
              </w:rPr>
              <w:t>Russell Ruru</w:t>
            </w:r>
          </w:p>
        </w:tc>
      </w:tr>
    </w:tbl>
    <w:p w:rsidRPr="000547C0" w:rsidR="002B2D13" w:rsidRDefault="00D227DD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49F5DD48" w:rsidRDefault="0041522C" w14:paraId="40016560" w14:textId="37BB5585">
      <w:pPr>
        <w:rPr>
          <w:rFonts w:cstheme="minorBidi"/>
        </w:rPr>
      </w:pPr>
      <w:r>
        <w:rPr>
          <w:rFonts w:cstheme="minorBidi"/>
        </w:rPr>
        <w:t xml:space="preserve">Check whether we are up to date with assignment: </w:t>
      </w:r>
      <w:r w:rsidR="00564E4A">
        <w:rPr>
          <w:rFonts w:cstheme="minorBidi"/>
        </w:rPr>
        <w:t xml:space="preserve">complete </w:t>
      </w:r>
      <w:r>
        <w:rPr>
          <w:rFonts w:cstheme="minorBidi"/>
        </w:rPr>
        <w:t>GMR</w:t>
      </w:r>
      <w:r w:rsidR="00564E4A">
        <w:rPr>
          <w:rFonts w:cstheme="minorBidi"/>
        </w:rPr>
        <w:t>s</w:t>
      </w:r>
      <w:r>
        <w:rPr>
          <w:rFonts w:cstheme="minorBidi"/>
        </w:rPr>
        <w:t xml:space="preserve"> (including markdown</w:t>
      </w:r>
      <w:r w:rsidR="00586FAC">
        <w:rPr>
          <w:rFonts w:cstheme="minorBidi"/>
        </w:rPr>
        <w:t xml:space="preserve"> files</w:t>
      </w:r>
      <w:r>
        <w:rPr>
          <w:rFonts w:cstheme="minorBidi"/>
        </w:rPr>
        <w:t>)</w:t>
      </w:r>
      <w:r w:rsidR="00E3006F">
        <w:rPr>
          <w:rFonts w:cstheme="minorBidi"/>
        </w:rPr>
        <w:t xml:space="preserve">; persona’s markdown files. </w:t>
      </w:r>
    </w:p>
    <w:p w:rsidRPr="000547C0" w:rsidR="002B2D13" w:rsidRDefault="00D227DD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="002B2D13" w:rsidP="276F5446" w:rsidRDefault="00BA7A12" w14:paraId="1FE99652" w14:textId="210E8C88">
      <w:pPr>
        <w:rPr>
          <w:rFonts w:cs="Cordia New" w:cstheme="minorBidi"/>
        </w:rPr>
      </w:pPr>
      <w:r w:rsidRPr="276F5446" w:rsidR="00BA7A12">
        <w:rPr>
          <w:rFonts w:cs="Cordia New" w:cstheme="minorBidi"/>
        </w:rPr>
        <w:t xml:space="preserve">Once we have a live link to persona’s files, we will add that to markdown file.  </w:t>
      </w:r>
      <w:r w:rsidRPr="276F5446" w:rsidR="000C17E5">
        <w:rPr>
          <w:rFonts w:cs="Cordia New" w:cstheme="minorBidi"/>
        </w:rPr>
        <w:t xml:space="preserve"> </w:t>
      </w:r>
    </w:p>
    <w:p w:rsidRPr="000547C0" w:rsidR="00B45B43" w:rsidRDefault="00B45B43" w14:paraId="39893831" w14:textId="77777777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0D44F328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bookmarkStart w:name="MinuteDiscussion" w:id="2"/>
          <w:bookmarkStart w:name="MinuteActionItems" w:id="3"/>
          <w:bookmarkEnd w:id="2"/>
          <w:bookmarkEnd w:id="3"/>
          <w:p w:rsidRPr="000547C0" w:rsidR="002B2D13" w:rsidP="00D60069" w:rsidRDefault="00D227DD" w14:paraId="5F389CE8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D227DD" w14:paraId="19E8574F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D227DD" w14:paraId="016A422D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0D44F328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BA7A12" w:rsidP="276F5446" w:rsidRDefault="00BA7A12" w14:paraId="058B33D5" w14:textId="131D37E9">
            <w:pPr>
              <w:pStyle w:val="ListBullet"/>
              <w:spacing w:after="80"/>
              <w:rPr>
                <w:rFonts w:cs="Cordia New" w:cstheme="minorBidi"/>
              </w:rPr>
            </w:pPr>
            <w:r w:rsidRPr="276F5446" w:rsidR="276F5446">
              <w:rPr>
                <w:rFonts w:cs="Cordia New" w:cstheme="minorBidi"/>
              </w:rPr>
              <w:t>Update</w:t>
            </w:r>
            <w:r w:rsidRPr="276F5446" w:rsidR="276F5446">
              <w:rPr>
                <w:rFonts w:cs="Cordia New" w:cstheme="minorBidi"/>
              </w:rPr>
              <w:t xml:space="preserve"> persona links</w:t>
            </w:r>
          </w:p>
          <w:p w:rsidR="276F5446" w:rsidP="0D44F328" w:rsidRDefault="276F5446" w14:paraId="111DF159" w14:textId="40362DA1">
            <w:pPr>
              <w:pStyle w:val="ListBullet"/>
              <w:spacing w:after="80"/>
              <w:rPr/>
            </w:pPr>
            <w:r w:rsidRPr="0D44F328" w:rsidR="276F5446">
              <w:rPr>
                <w:rFonts w:cs="Cordia New" w:cstheme="minorBidi"/>
              </w:rPr>
              <w:t>Finish GMR markdown files</w:t>
            </w:r>
          </w:p>
          <w:p w:rsidR="0D44F328" w:rsidP="0D44F328" w:rsidRDefault="0D44F328" w14:paraId="3191B411" w14:textId="1D0C2990">
            <w:pPr>
              <w:pStyle w:val="ListBullet"/>
              <w:spacing w:after="80"/>
              <w:rPr/>
            </w:pPr>
            <w:r w:rsidRPr="0D44F328" w:rsidR="0D44F328">
              <w:rPr>
                <w:rFonts w:cs="Cordia New" w:cstheme="minorBidi"/>
              </w:rPr>
              <w:t xml:space="preserve">Update Stakeholder Register </w:t>
            </w:r>
          </w:p>
          <w:p w:rsidRPr="000547C0" w:rsidR="000C17E5" w:rsidP="00BA7A12" w:rsidRDefault="000C17E5" w14:paraId="21A309E5" w14:textId="70066E04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Bidi"/>
              </w:rPr>
            </w:pPr>
            <w:r w:rsidRPr="000C17E5">
              <w:rPr>
                <w:rFonts w:cstheme="minorBidi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0C17E5" w:rsidP="276F5446" w:rsidRDefault="000C17E5" w14:paraId="115D576D" w14:textId="662E2CC9">
            <w:pPr>
              <w:rPr>
                <w:rFonts w:cs="Arial" w:cstheme="minorAscii"/>
              </w:rPr>
            </w:pPr>
            <w:r w:rsidRPr="276F5446" w:rsidR="276F5446">
              <w:rPr>
                <w:rFonts w:cs="Arial" w:cstheme="minorAscii"/>
              </w:rPr>
              <w:t xml:space="preserve">Russell </w:t>
            </w:r>
            <w:proofErr w:type="spellStart"/>
            <w:r w:rsidRPr="276F5446" w:rsidR="276F5446">
              <w:rPr>
                <w:rFonts w:cs="Arial" w:cstheme="minorAscii"/>
              </w:rPr>
              <w:t>Ruru</w:t>
            </w:r>
            <w:proofErr w:type="spellEnd"/>
            <w:r w:rsidRPr="276F5446" w:rsidR="276F5446">
              <w:rPr>
                <w:rFonts w:cs="Arial" w:cstheme="minorAscii"/>
              </w:rPr>
              <w:t xml:space="preserve"> </w:t>
            </w:r>
          </w:p>
          <w:p w:rsidRPr="000547C0" w:rsidR="000C17E5" w:rsidP="0D44F328" w:rsidRDefault="000C17E5" w14:paraId="1D06C10E" w14:textId="6C2BB349">
            <w:pPr>
              <w:pStyle w:val="Normal"/>
              <w:rPr>
                <w:rFonts w:cs="Arial" w:cstheme="minorAscii"/>
              </w:rPr>
            </w:pPr>
            <w:r w:rsidRPr="0D44F328" w:rsidR="276F5446">
              <w:rPr>
                <w:rFonts w:cs="Arial" w:cstheme="minorAscii"/>
              </w:rPr>
              <w:t>Lilia Karl</w:t>
            </w:r>
          </w:p>
          <w:p w:rsidRPr="000547C0" w:rsidR="000C17E5" w:rsidP="276F5446" w:rsidRDefault="000C17E5" w14:paraId="06BF676B" w14:textId="176C7E74">
            <w:pPr>
              <w:pStyle w:val="Normal"/>
              <w:rPr>
                <w:rFonts w:cs="Arial" w:cstheme="minorAscii"/>
              </w:rPr>
            </w:pPr>
            <w:r w:rsidRPr="0D44F328" w:rsidR="0D44F328">
              <w:rPr>
                <w:rFonts w:cs="Arial" w:cstheme="minorAscii"/>
              </w:rPr>
              <w:t>Cole Yuile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0C17E5" w:rsidP="276F5446" w:rsidRDefault="000C17E5" w14:paraId="3B4B9C2D" w14:textId="63ABD4AF">
            <w:pPr>
              <w:rPr>
                <w:rFonts w:cs="Cordia New" w:cstheme="minorBidi"/>
              </w:rPr>
            </w:pPr>
            <w:r w:rsidRPr="276F5446" w:rsidR="276F5446">
              <w:rPr>
                <w:rFonts w:cs="Cordia New" w:cstheme="minorBidi"/>
              </w:rPr>
              <w:t>-- -- -----</w:t>
            </w:r>
          </w:p>
          <w:p w:rsidRPr="000547C0" w:rsidR="000C17E5" w:rsidP="0D44F328" w:rsidRDefault="000C17E5" w14:paraId="0CF954DC" w14:textId="4302BE71">
            <w:pPr>
              <w:pStyle w:val="Normal"/>
              <w:rPr>
                <w:rFonts w:cs="Cordia New" w:cstheme="minorBidi"/>
              </w:rPr>
            </w:pPr>
            <w:r w:rsidRPr="0D44F328" w:rsidR="276F5446">
              <w:rPr>
                <w:rFonts w:cs="Cordia New" w:cstheme="minorBidi"/>
              </w:rPr>
              <w:t>20.03.2022</w:t>
            </w:r>
          </w:p>
          <w:p w:rsidRPr="000547C0" w:rsidR="000C17E5" w:rsidP="276F5446" w:rsidRDefault="000C17E5" w14:paraId="77EF2373" w14:textId="34355E71">
            <w:pPr>
              <w:pStyle w:val="Normal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18.03.2022</w:t>
            </w:r>
          </w:p>
        </w:tc>
      </w:tr>
      <w:tr w:rsidRPr="000547C0" w:rsidR="002B2D13" w:rsidTr="0D44F328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65C9BEC2" w:rsidRDefault="002B2D13" w14:paraId="42C0A497" w14:textId="131DA496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65C9BEC2" w:rsidRDefault="002B2D13" w14:paraId="7376FD88" w14:textId="5CC1D2C6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65C9BEC2" w:rsidRDefault="002B2D13" w14:paraId="36E951F4" w14:textId="00F18D9E">
            <w:pPr>
              <w:spacing w:after="80"/>
              <w:rPr>
                <w:rFonts w:cstheme="minorBidi"/>
              </w:rPr>
            </w:pPr>
          </w:p>
        </w:tc>
      </w:tr>
      <w:tr w:rsidRPr="000547C0" w:rsidR="002B2D13" w:rsidTr="0D44F328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65C9BEC2" w:rsidRDefault="002B2D13" w14:paraId="1C70B684" w14:textId="7DF9AD9B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0D60069" w:rsidRDefault="002B2D13" w14:paraId="2B16AE69" w14:textId="581A2491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69A80E17" w:rsidRDefault="002B2D13" w14:paraId="202DBE6C" w14:textId="6C60C95F">
            <w:pPr>
              <w:spacing w:after="80"/>
              <w:rPr>
                <w:rFonts w:cstheme="minorBid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49F5DD48" w14:paraId="4A48D7E6" w14:textId="77777777">
        <w:tc>
          <w:tcPr>
            <w:tcW w:w="1620" w:type="dxa"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:rsidRPr="002B719F" w:rsidR="005E7430" w:rsidP="005E7430" w:rsidRDefault="005E7430" w14:paraId="751EDBEE" w14:textId="77777777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 on Iteration 2 </w:t>
            </w:r>
          </w:p>
          <w:p w:rsidRPr="00B45B43" w:rsidR="00D62E01" w:rsidP="005E7430" w:rsidRDefault="00D62E01" w14:paraId="5A2E62D2" w14:textId="1A609F24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  <w:tc>
          <w:tcPr>
            <w:tcW w:w="1324" w:type="dxa"/>
          </w:tcPr>
          <w:p w:rsidRPr="000547C0" w:rsidR="00D62E01" w:rsidP="006344A8" w:rsidRDefault="00D227DD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49F5DD48" w:rsidRDefault="005E7430" w14:paraId="3A898F3D" w14:textId="6BC0C2BE">
            <w:pPr>
              <w:rPr>
                <w:rFonts w:cstheme="minorBidi"/>
              </w:rPr>
            </w:pPr>
            <w:r>
              <w:rPr>
                <w:rFonts w:cstheme="minorBidi"/>
              </w:rPr>
              <w:t>Cole</w:t>
            </w:r>
            <w:r w:rsidR="00DD2785">
              <w:rPr>
                <w:rFonts w:cstheme="minorBidi"/>
              </w:rPr>
              <w:t xml:space="preserve"> Yuile</w:t>
            </w:r>
          </w:p>
        </w:tc>
      </w:tr>
    </w:tbl>
    <w:p w:rsidRPr="000547C0" w:rsidR="00D62E01" w:rsidP="00D62E01" w:rsidRDefault="00D227DD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49F5DD48" w:rsidRDefault="00425D17" w14:paraId="03E23481" w14:textId="3CB09F5B">
      <w:pPr>
        <w:rPr>
          <w:rFonts w:cstheme="minorBidi"/>
        </w:rPr>
      </w:pPr>
      <w:r>
        <w:rPr>
          <w:rFonts w:cstheme="minorBidi"/>
        </w:rPr>
        <w:t xml:space="preserve">Need to start on Iteration 2 because there will be no time in class to work on this part of the project. </w:t>
      </w:r>
      <w:r w:rsidRPr="004975D0" w:rsidR="004975D0">
        <w:rPr>
          <w:rFonts w:cstheme="minorBidi"/>
          <w:lang w:val="en-NZ"/>
        </w:rPr>
        <w:t>Familiarise</w:t>
      </w:r>
      <w:r w:rsidR="004975D0">
        <w:rPr>
          <w:rFonts w:cstheme="minorBidi"/>
        </w:rPr>
        <w:t xml:space="preserve"> ourselves with the tasks. Task / responsibilities allocation. </w:t>
      </w:r>
    </w:p>
    <w:p w:rsidRPr="000547C0" w:rsidR="00D62E01" w:rsidP="00D62E01" w:rsidRDefault="00D227DD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0D44F328" w:rsidRDefault="00D62E01" w14:paraId="125E3B16" w14:textId="3C2C03AA">
      <w:pPr>
        <w:rPr>
          <w:rFonts w:cs="Cordia New" w:cstheme="minorBidi"/>
        </w:rPr>
      </w:pPr>
      <w:r w:rsidRPr="0D44F328" w:rsidR="0D44F328">
        <w:rPr>
          <w:rFonts w:cs="Cordia New" w:cstheme="minorBidi"/>
        </w:rPr>
        <w:t xml:space="preserve">We had an introduction to Iteration 2 by reading the guidelines and looking at the template files. 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D44F328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D227DD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D227DD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D227DD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D44F328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1B74C0" w:rsidRDefault="00D60069" w14:paraId="161E4094" w14:textId="69BDCF77">
            <w:pPr>
              <w:pStyle w:val="ListBullet"/>
              <w:rPr/>
            </w:pPr>
            <w:r w:rsidR="0D44F328">
              <w:rPr/>
              <w:t xml:space="preserve">Read guidelines </w:t>
            </w:r>
          </w:p>
          <w:p w:rsidRPr="000547C0" w:rsidR="00D60069" w:rsidP="001B74C0" w:rsidRDefault="00D60069" w14:paraId="71336E69" w14:textId="60498E9D">
            <w:pPr>
              <w:pStyle w:val="ListBullet"/>
              <w:rPr/>
            </w:pPr>
            <w:r w:rsidR="0D44F328">
              <w:rPr/>
              <w:t>Read 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1555DC" w:rsidP="0D44F328" w:rsidRDefault="001555DC" w14:paraId="425B37CF" w14:textId="12D7ED7D">
            <w:pPr>
              <w:spacing w:after="80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All members</w:t>
            </w:r>
          </w:p>
          <w:p w:rsidR="001555DC" w:rsidP="0D44F328" w:rsidRDefault="001555DC" w14:paraId="1E312492" w14:textId="7061DEE8">
            <w:pPr>
              <w:pStyle w:val="Normal"/>
              <w:spacing w:after="80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All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1555DC" w:rsidP="0D44F328" w:rsidRDefault="001555DC" w14:paraId="14D505BE" w14:textId="21D97FF8">
            <w:pPr>
              <w:spacing w:after="80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18.03.2022</w:t>
            </w:r>
          </w:p>
          <w:p w:rsidR="001555DC" w:rsidP="0D44F328" w:rsidRDefault="001555DC" w14:paraId="69DC41E2" w14:textId="08900844">
            <w:pPr>
              <w:pStyle w:val="Normal"/>
              <w:spacing w:after="80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18.03.2022</w:t>
            </w:r>
          </w:p>
        </w:tc>
      </w:tr>
      <w:tr w:rsidRPr="000547C0" w:rsidR="00D60069" w:rsidTr="0D44F328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0283986" w:rsidRDefault="00D60069" w14:paraId="25ED6EA4" w14:textId="3621E81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00284200" w:rsidRDefault="00D60069" w14:paraId="20BA607F" w14:textId="348A35BC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00284200" w:rsidRDefault="00D60069" w14:paraId="2914B697" w14:textId="25FBEA9A">
            <w:pPr>
              <w:spacing w:after="80"/>
              <w:rPr>
                <w:rFonts w:cstheme="minorHAnsi"/>
              </w:rPr>
            </w:pPr>
          </w:p>
        </w:tc>
      </w:tr>
      <w:tr w:rsidRPr="000547C0" w:rsidR="00D60069" w:rsidTr="0D44F328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00283986" w:rsidRDefault="00D60069" w14:paraId="0C0D8CC9" w14:textId="340DC83F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00284200" w:rsidRDefault="00D60069" w14:paraId="7EDEB6A9" w14:textId="14825FF4">
            <w:pPr>
              <w:spacing w:after="80"/>
              <w:rPr>
                <w:rFonts w:cstheme="minorHAns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00284200" w:rsidRDefault="00D60069" w14:paraId="411261B6" w14:textId="7A743EE2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49F5DD48" w14:paraId="437F9CA5" w14:textId="77777777">
        <w:tc>
          <w:tcPr>
            <w:tcW w:w="1620" w:type="dxa"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:rsidRPr="000D206C" w:rsidR="000D206C" w:rsidP="000D206C" w:rsidRDefault="000D206C" w14:paraId="686F16F2" w14:textId="57E6D661">
            <w:pPr>
              <w:spacing w:before="60" w:after="60" w:line="276" w:lineRule="auto"/>
              <w:rPr>
                <w:rFonts w:cstheme="minorHAnsi"/>
              </w:rPr>
            </w:pPr>
            <w:r w:rsidRPr="000D206C">
              <w:rPr>
                <w:rFonts w:cstheme="minorHAnsi"/>
              </w:rPr>
              <w:t>Set next meeting date and agenda</w:t>
            </w:r>
          </w:p>
          <w:p w:rsidRPr="000547C0" w:rsidR="00D62E01" w:rsidP="49F5DD48" w:rsidRDefault="00D62E01" w14:paraId="0477FAA5" w14:textId="4B633181">
            <w:pPr>
              <w:rPr>
                <w:rFonts w:cstheme="minorBidi"/>
              </w:rPr>
            </w:pPr>
          </w:p>
        </w:tc>
        <w:tc>
          <w:tcPr>
            <w:tcW w:w="1324" w:type="dxa"/>
          </w:tcPr>
          <w:p w:rsidRPr="000547C0" w:rsidR="00D62E01" w:rsidP="006344A8" w:rsidRDefault="00D227DD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:rsidRPr="000547C0" w:rsidR="00D62E01" w:rsidP="006344A8" w:rsidRDefault="000D206C" w14:paraId="245A9E82" w14:textId="0B131171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Pr="000547C0" w:rsidR="00D62E01" w:rsidP="00D62E01" w:rsidRDefault="00D227DD" w14:paraId="11A9415B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49F5DD48" w:rsidRDefault="00283986" w14:paraId="253D0A9D" w14:textId="4E3A2C0E">
      <w:pPr>
        <w:rPr>
          <w:rFonts w:cstheme="minorBidi"/>
        </w:rPr>
      </w:pPr>
      <w:r w:rsidRPr="49F5DD48">
        <w:rPr>
          <w:rFonts w:cstheme="minorBidi"/>
        </w:rPr>
        <w:t xml:space="preserve">Agree </w:t>
      </w:r>
      <w:r w:rsidR="00F54AF4">
        <w:rPr>
          <w:rFonts w:cstheme="minorBidi"/>
        </w:rPr>
        <w:t>when it is best to meet next</w:t>
      </w:r>
      <w:r w:rsidR="00CF2D85">
        <w:rPr>
          <w:rFonts w:cstheme="minorBidi"/>
        </w:rPr>
        <w:t xml:space="preserve">, according to member’s timetables and project workload. Agree on next meeting’s agenda. </w:t>
      </w:r>
    </w:p>
    <w:p w:rsidRPr="000547C0" w:rsidR="00D62E01" w:rsidP="00D62E01" w:rsidRDefault="00D227DD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="00481EC8" w:rsidP="0D44F328" w:rsidRDefault="00481EC8" w14:paraId="728FB458" w14:textId="1C6FBE2E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  <w:rPr>
          <w:rFonts w:cs="Cordia New" w:cstheme="minorBidi"/>
        </w:rPr>
      </w:pPr>
      <w:r w:rsidRPr="0D44F328" w:rsidR="00481EC8">
        <w:rPr>
          <w:rFonts w:cs="Cordia New" w:cstheme="minorBidi"/>
        </w:rPr>
        <w:t xml:space="preserve">We will </w:t>
      </w:r>
      <w:r w:rsidRPr="0D44F328" w:rsidR="0D44F328">
        <w:rPr>
          <w:rFonts w:cs="Cordia New" w:cstheme="minorBidi"/>
        </w:rPr>
        <w:t xml:space="preserve">discuss next week when we meet next.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0D44F328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D227DD" w14:paraId="4C5C83BA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D227DD" w14:paraId="14365E33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D227DD" w14:paraId="04C88606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0D44F328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00F54AF4" w:rsidP="49F5DD48" w:rsidRDefault="00F54AF4" w14:paraId="0A4134BF" w14:textId="0661A3C4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Set next meeting</w:t>
            </w:r>
          </w:p>
          <w:p w:rsidR="00283986" w:rsidP="49F5DD48" w:rsidRDefault="00F54AF4" w14:paraId="457EF93B" w14:textId="0970ECCE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Set </w:t>
            </w:r>
            <w:r w:rsidR="0075214C">
              <w:rPr>
                <w:rFonts w:cstheme="minorBidi"/>
              </w:rPr>
              <w:t>a</w:t>
            </w:r>
            <w:r>
              <w:rPr>
                <w:rFonts w:cstheme="minorBidi"/>
              </w:rPr>
              <w:t>ge</w:t>
            </w:r>
            <w:r w:rsidR="003F65DD">
              <w:rPr>
                <w:rFonts w:cstheme="minorBidi"/>
              </w:rPr>
              <w:t>n</w:t>
            </w:r>
            <w:r>
              <w:rPr>
                <w:rFonts w:cstheme="minorBidi"/>
              </w:rPr>
              <w:t>da for next meeting</w:t>
            </w:r>
          </w:p>
          <w:p w:rsidR="00D60069" w:rsidP="002B719F" w:rsidRDefault="00D60069" w14:paraId="2B4F2480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2B719F" w:rsidP="002B719F" w:rsidRDefault="002B719F" w14:paraId="51D5DBA4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2B719F" w:rsidP="002B719F" w:rsidRDefault="002B719F" w14:paraId="0DCEEE4E" w14:textId="77777777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Pr="000547C0" w:rsidR="002B719F" w:rsidP="002B719F" w:rsidRDefault="002B719F" w14:paraId="3B737AF6" w14:textId="1457F7ED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00283986" w:rsidP="49F5DD48" w:rsidRDefault="00F54AF4" w14:paraId="3D07BCA8" w14:textId="48E6ADA2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All members</w:t>
            </w:r>
          </w:p>
          <w:p w:rsidRPr="000547C0" w:rsidR="00D60069" w:rsidP="0D44F328" w:rsidRDefault="00D60069" w14:paraId="5840FF51" w14:textId="5DFB2473">
            <w:pPr>
              <w:spacing w:after="80"/>
              <w:rPr>
                <w:rFonts w:cs="Cordia New" w:cstheme="minorBidi"/>
              </w:rPr>
            </w:pPr>
            <w:r w:rsidRPr="0D44F328" w:rsidR="0D44F328">
              <w:rPr>
                <w:rFonts w:cs="Cordia New" w:cstheme="minorBidi"/>
              </w:rPr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00283986" w:rsidP="49F5DD48" w:rsidRDefault="00283986" w14:paraId="02E6397F" w14:textId="3A5AE11D">
            <w:pPr>
              <w:spacing w:after="80"/>
              <w:rPr>
                <w:rFonts w:cstheme="minorBidi"/>
              </w:rPr>
            </w:pPr>
          </w:p>
          <w:p w:rsidRPr="000547C0" w:rsidR="00D60069" w:rsidP="49F5DD48" w:rsidRDefault="003F65DD" w14:paraId="606321CA" w14:textId="6AD16D64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</w:t>
            </w:r>
            <w:r w:rsidR="00447C2E">
              <w:rPr>
                <w:rFonts w:cstheme="minorBidi"/>
              </w:rPr>
              <w:t>9</w:t>
            </w:r>
            <w:r w:rsidRPr="49F5DD48" w:rsidR="00283986">
              <w:rPr>
                <w:rFonts w:cstheme="minorBidi"/>
              </w:rPr>
              <w:t>.03.2022</w:t>
            </w:r>
          </w:p>
          <w:p w:rsidRPr="000547C0" w:rsidR="00D60069" w:rsidP="49F5DD48" w:rsidRDefault="00D60069" w14:paraId="508F98FF" w14:textId="48E1B2C5">
            <w:pPr>
              <w:spacing w:after="80"/>
              <w:rPr>
                <w:rFonts w:cstheme="minorBidi"/>
              </w:rPr>
            </w:pPr>
          </w:p>
        </w:tc>
      </w:tr>
      <w:tr w:rsidRPr="000547C0" w:rsidR="00D60069" w:rsidTr="0D44F328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49F5DD48" w:rsidRDefault="00D60069" w14:paraId="3DF976DF" w14:textId="4B76B793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49F5DD48" w:rsidRDefault="00D60069" w14:paraId="26521943" w14:textId="20833F1C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49F5DD48" w:rsidRDefault="00D60069" w14:paraId="369FE76C" w14:textId="3305723B">
            <w:pPr>
              <w:spacing w:after="80"/>
              <w:rPr>
                <w:rFonts w:cstheme="minorBidi"/>
              </w:rPr>
            </w:pPr>
          </w:p>
        </w:tc>
      </w:tr>
      <w:tr w:rsidRPr="000547C0" w:rsidR="00D60069" w:rsidTr="0D44F328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49F5DD48" w:rsidRDefault="00D60069" w14:paraId="0C881FE8" w14:textId="02FE04AD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49F5DD48" w:rsidRDefault="00D60069" w14:paraId="5D3CC971" w14:textId="54810DC7">
            <w:pPr>
              <w:spacing w:after="80"/>
              <w:rPr>
                <w:rFonts w:cstheme="minorBid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49F5DD48" w:rsidRDefault="00D60069" w14:paraId="0008DCCE" w14:textId="7830104F">
            <w:pPr>
              <w:spacing w:after="80"/>
              <w:rPr>
                <w:rFonts w:cstheme="minorBidi"/>
              </w:rPr>
            </w:pPr>
          </w:p>
        </w:tc>
      </w:tr>
    </w:tbl>
    <w:p w:rsidRPr="000547C0" w:rsidR="002B2D13" w:rsidP="00E25782" w:rsidRDefault="00D227DD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RDefault="00D227DD" w14:paraId="3BC81F59" w14:textId="77777777">
      <w:pPr>
        <w:pStyle w:val="Heading4"/>
        <w:rPr>
          <w:rFonts w:cstheme="minorHAnsi"/>
        </w:rPr>
      </w:pPr>
      <w:sdt>
        <w:sdtPr>
          <w:rPr>
            <w:rFonts w:cstheme="minorBidi"/>
          </w:rPr>
          <w:id w:val="1939641314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Pr="739C93E2" w:rsidR="006344A8">
            <w:rPr>
              <w:rFonts w:cstheme="minorBidi"/>
            </w:rPr>
            <w:t>Resources:</w:t>
          </w:r>
        </w:sdtContent>
      </w:sdt>
    </w:p>
    <w:p w:rsidR="739C93E2" w:rsidP="739C93E2" w:rsidRDefault="005C732C" w14:paraId="7C362F41" w14:textId="0423EDF9">
      <w:pPr>
        <w:rPr>
          <w:rFonts w:cstheme="minorBidi"/>
        </w:rPr>
      </w:pPr>
      <w:r>
        <w:rPr>
          <w:rFonts w:ascii="Arial" w:hAnsi="Arial" w:eastAsia="Arial" w:cs="Arial"/>
          <w:color w:val="000000" w:themeColor="text1"/>
        </w:rPr>
        <w:t>EIT online – Assessments tab: Iteration 2 guidelines</w:t>
      </w:r>
    </w:p>
    <w:p w:rsidR="005C732C" w:rsidP="00212D56" w:rsidRDefault="005C732C" w14:paraId="7F6C6BFB" w14:textId="77777777">
      <w:pPr>
        <w:pStyle w:val="Heading4"/>
        <w:rPr>
          <w:rFonts w:cstheme="minorHAnsi"/>
        </w:rPr>
      </w:pPr>
    </w:p>
    <w:p w:rsidRPr="000547C0" w:rsidR="00212D56" w:rsidP="00212D56" w:rsidRDefault="00212D56" w14:paraId="3CD0098F" w14:textId="716D0BD9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:rsidRPr="000547C0" w:rsidR="00212D56" w:rsidRDefault="00634434" w14:paraId="1C4E2CA6" w14:textId="1D6583C7">
      <w:pPr>
        <w:rPr>
          <w:rFonts w:cstheme="minorHAnsi"/>
        </w:rPr>
      </w:pPr>
      <w:r>
        <w:rPr>
          <w:rFonts w:cstheme="minorHAnsi"/>
        </w:rPr>
        <w:t>T.B.C</w:t>
      </w:r>
    </w:p>
    <w:sectPr w:rsidRPr="000547C0" w:rsidR="00212D56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7DD" w:rsidRDefault="00D227DD" w14:paraId="756F70A9" w14:textId="77777777">
      <w:pPr>
        <w:spacing w:before="0" w:after="0"/>
      </w:pPr>
      <w:r>
        <w:separator/>
      </w:r>
    </w:p>
  </w:endnote>
  <w:endnote w:type="continuationSeparator" w:id="0">
    <w:p w:rsidR="00D227DD" w:rsidRDefault="00D227DD" w14:paraId="3107081F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5782" w:rsidP="00212D56" w:rsidRDefault="00E25782" w14:paraId="265D50A5" w14:textId="77777777">
            <w:pPr>
              <w:pStyle w:val="Footer"/>
              <w:tabs>
                <w:tab w:val="right" w:pos="10206"/>
              </w:tabs>
              <w:jc w:val="both"/>
            </w:pPr>
          </w:p>
          <w:p w:rsidR="00212D56" w:rsidP="00212D56" w:rsidRDefault="00212D56" w14:paraId="3B7DB7DA" w14:textId="436C21E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212D56" w:rsidP="00212D56" w:rsidRDefault="00212D56" w14:paraId="30D20000" w14:textId="58C3CA4C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7DD" w:rsidRDefault="00D227DD" w14:paraId="14EDF6E4" w14:textId="77777777">
      <w:pPr>
        <w:spacing w:before="0" w:after="0"/>
      </w:pPr>
      <w:r>
        <w:separator/>
      </w:r>
    </w:p>
  </w:footnote>
  <w:footnote w:type="continuationSeparator" w:id="0">
    <w:p w:rsidR="00D227DD" w:rsidRDefault="00D227DD" w14:paraId="19B7D4CB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B200A8C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85A"/>
    <w:multiLevelType w:val="hybridMultilevel"/>
    <w:tmpl w:val="312260F4"/>
    <w:lvl w:ilvl="0" w:tplc="DC72B9F4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738C54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AC3E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EF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1AF8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5CD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841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2E7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A4B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C46036A"/>
    <w:multiLevelType w:val="hybridMultilevel"/>
    <w:tmpl w:val="3C420A74"/>
    <w:lvl w:ilvl="0" w:tplc="4260D1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827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C6CF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E3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74F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64B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B0F9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2A0D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BAE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04C3"/>
    <w:rsid w:val="00086771"/>
    <w:rsid w:val="000C17E5"/>
    <w:rsid w:val="000D206C"/>
    <w:rsid w:val="00145FDE"/>
    <w:rsid w:val="00155186"/>
    <w:rsid w:val="001555DC"/>
    <w:rsid w:val="001B74C0"/>
    <w:rsid w:val="001C323F"/>
    <w:rsid w:val="001C4533"/>
    <w:rsid w:val="001E0877"/>
    <w:rsid w:val="0020000C"/>
    <w:rsid w:val="00212D56"/>
    <w:rsid w:val="002779AB"/>
    <w:rsid w:val="00283986"/>
    <w:rsid w:val="002B2D13"/>
    <w:rsid w:val="002B719F"/>
    <w:rsid w:val="0034721D"/>
    <w:rsid w:val="003D5BF7"/>
    <w:rsid w:val="003D5D47"/>
    <w:rsid w:val="003F257D"/>
    <w:rsid w:val="003F65DD"/>
    <w:rsid w:val="0041049C"/>
    <w:rsid w:val="0041522C"/>
    <w:rsid w:val="00425D17"/>
    <w:rsid w:val="00447C2E"/>
    <w:rsid w:val="00461566"/>
    <w:rsid w:val="004757E3"/>
    <w:rsid w:val="00481EC8"/>
    <w:rsid w:val="004975D0"/>
    <w:rsid w:val="004B772D"/>
    <w:rsid w:val="004F7189"/>
    <w:rsid w:val="00516E7F"/>
    <w:rsid w:val="00543BD0"/>
    <w:rsid w:val="00552814"/>
    <w:rsid w:val="00564E4A"/>
    <w:rsid w:val="00586FAC"/>
    <w:rsid w:val="005A7328"/>
    <w:rsid w:val="005C732C"/>
    <w:rsid w:val="005E4F0A"/>
    <w:rsid w:val="005E6CC6"/>
    <w:rsid w:val="005E7430"/>
    <w:rsid w:val="00634434"/>
    <w:rsid w:val="006344A8"/>
    <w:rsid w:val="006C2459"/>
    <w:rsid w:val="006F5CF4"/>
    <w:rsid w:val="00734EEC"/>
    <w:rsid w:val="0075214C"/>
    <w:rsid w:val="00797B7D"/>
    <w:rsid w:val="007D3ADA"/>
    <w:rsid w:val="007D664D"/>
    <w:rsid w:val="007F04FA"/>
    <w:rsid w:val="008229C9"/>
    <w:rsid w:val="00873E7F"/>
    <w:rsid w:val="0088382B"/>
    <w:rsid w:val="008A3272"/>
    <w:rsid w:val="008B5886"/>
    <w:rsid w:val="0091117E"/>
    <w:rsid w:val="009422A4"/>
    <w:rsid w:val="00946906"/>
    <w:rsid w:val="0098326F"/>
    <w:rsid w:val="00A44708"/>
    <w:rsid w:val="00B45B43"/>
    <w:rsid w:val="00B777C6"/>
    <w:rsid w:val="00BA7A12"/>
    <w:rsid w:val="00C04371"/>
    <w:rsid w:val="00C1744B"/>
    <w:rsid w:val="00C469AC"/>
    <w:rsid w:val="00C46E93"/>
    <w:rsid w:val="00CE4D89"/>
    <w:rsid w:val="00CF2D85"/>
    <w:rsid w:val="00D00455"/>
    <w:rsid w:val="00D227DD"/>
    <w:rsid w:val="00D60069"/>
    <w:rsid w:val="00D62E01"/>
    <w:rsid w:val="00D63508"/>
    <w:rsid w:val="00D661EE"/>
    <w:rsid w:val="00D73DCB"/>
    <w:rsid w:val="00D853C6"/>
    <w:rsid w:val="00D97813"/>
    <w:rsid w:val="00DB009B"/>
    <w:rsid w:val="00DD2785"/>
    <w:rsid w:val="00DE7236"/>
    <w:rsid w:val="00E048B4"/>
    <w:rsid w:val="00E25782"/>
    <w:rsid w:val="00E3006F"/>
    <w:rsid w:val="00EB2EBE"/>
    <w:rsid w:val="00ED3BB1"/>
    <w:rsid w:val="00F03EE3"/>
    <w:rsid w:val="00F434DD"/>
    <w:rsid w:val="00F51B8B"/>
    <w:rsid w:val="00F54AF4"/>
    <w:rsid w:val="00F82BAD"/>
    <w:rsid w:val="00FB5D7D"/>
    <w:rsid w:val="0178D770"/>
    <w:rsid w:val="0314A7D1"/>
    <w:rsid w:val="064C4893"/>
    <w:rsid w:val="0CBB8A17"/>
    <w:rsid w:val="0D04B122"/>
    <w:rsid w:val="0D44F328"/>
    <w:rsid w:val="0DD75E32"/>
    <w:rsid w:val="0EA08183"/>
    <w:rsid w:val="0FF32AD9"/>
    <w:rsid w:val="12F3FB00"/>
    <w:rsid w:val="173D06F3"/>
    <w:rsid w:val="18F1FFB1"/>
    <w:rsid w:val="1DAC4877"/>
    <w:rsid w:val="1F614135"/>
    <w:rsid w:val="20EA74FE"/>
    <w:rsid w:val="212D1044"/>
    <w:rsid w:val="23120C50"/>
    <w:rsid w:val="2464B106"/>
    <w:rsid w:val="2464B106"/>
    <w:rsid w:val="27532ABD"/>
    <w:rsid w:val="276F5446"/>
    <w:rsid w:val="2C269BE0"/>
    <w:rsid w:val="2DCA59C7"/>
    <w:rsid w:val="2EB62F34"/>
    <w:rsid w:val="30FD0E2F"/>
    <w:rsid w:val="3173375C"/>
    <w:rsid w:val="3173375C"/>
    <w:rsid w:val="37713C0D"/>
    <w:rsid w:val="3E2AD155"/>
    <w:rsid w:val="415040BD"/>
    <w:rsid w:val="42B3EEB4"/>
    <w:rsid w:val="444FBF15"/>
    <w:rsid w:val="49F5DD48"/>
    <w:rsid w:val="4CBAD2F6"/>
    <w:rsid w:val="56A57D3B"/>
    <w:rsid w:val="63D1A72F"/>
    <w:rsid w:val="65C9BEC2"/>
    <w:rsid w:val="68068A26"/>
    <w:rsid w:val="69A80E17"/>
    <w:rsid w:val="739C93E2"/>
    <w:rsid w:val="74EC9B4D"/>
    <w:rsid w:val="7A7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D75F7"/>
    <w:rsid w:val="008C319B"/>
    <w:rsid w:val="008F3E9C"/>
    <w:rsid w:val="00AC2031"/>
    <w:rsid w:val="00BD1923"/>
    <w:rsid w:val="00C926F6"/>
    <w:rsid w:val="00CE3117"/>
    <w:rsid w:val="00D07080"/>
    <w:rsid w:val="00F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43752B-75EA-40EE-B7C5-6728A874A9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ABD7B6-7B23-41F8-BC09-7A72A84BC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Karl Lilia</lastModifiedBy>
  <revision>32</revision>
  <dcterms:created xsi:type="dcterms:W3CDTF">2022-03-17T03:07:00.0000000Z</dcterms:created>
  <dcterms:modified xsi:type="dcterms:W3CDTF">2022-03-18T01:00:25.7669346Z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