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66106193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</w:p>
    <w:p w14:paraId="6AA03528" w14:textId="74DC48A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0C17E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415040BD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3AAEC9DB" w:rsidR="00D62E01" w:rsidRPr="000547C0" w:rsidRDefault="00345D66" w:rsidP="415040BD">
            <w:pPr>
              <w:pStyle w:val="Heading3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866306421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415040BD">
                  <w:rPr>
                    <w:rFonts w:asciiTheme="minorHAnsi" w:hAnsiTheme="minorHAnsi" w:cstheme="minorBidi"/>
                  </w:rPr>
                  <w:t>Date</w:t>
                </w:r>
              </w:sdtContent>
            </w:sdt>
            <w:r w:rsidR="00D97813" w:rsidRPr="415040BD">
              <w:rPr>
                <w:rFonts w:asciiTheme="minorHAnsi" w:hAnsiTheme="minorHAnsi" w:cstheme="minorBidi"/>
              </w:rPr>
              <w:t xml:space="preserve">: </w:t>
            </w:r>
          </w:p>
          <w:p w14:paraId="3C5464D8" w14:textId="49E7839F" w:rsidR="00D62E01" w:rsidRPr="000547C0" w:rsidRDefault="00345D66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</w:t>
            </w:r>
          </w:p>
          <w:p w14:paraId="0CAD7FF3" w14:textId="60E5A8E1" w:rsidR="002B2D13" w:rsidRPr="000547C0" w:rsidRDefault="00345D66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>: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68068A2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5D0269C5" w:rsidR="00B777C6" w:rsidRPr="000547C0" w:rsidRDefault="00D97813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="002B2D13" w:rsidRPr="000547C0" w14:paraId="6F711279" w14:textId="77777777" w:rsidTr="68068A2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D2E6F6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C99CF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="002B2D13" w:rsidRPr="000547C0" w14:paraId="0EA66E5E" w14:textId="77777777" w:rsidTr="68068A2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64E2A55" w:rsidR="002B2D13" w:rsidRPr="000547C0" w:rsidRDefault="009469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345D66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58CA198" w:rsidR="002B2D13" w:rsidRPr="000547C0" w:rsidRDefault="002B2D13" w:rsidP="415040BD">
            <w:pPr>
              <w:spacing w:before="60" w:after="60" w:line="276" w:lineRule="auto"/>
              <w:rPr>
                <w:rFonts w:cstheme="minorBidi"/>
              </w:rPr>
            </w:pPr>
          </w:p>
        </w:tc>
      </w:tr>
      <w:tr w:rsidR="00212D56" w:rsidRPr="000547C0" w14:paraId="509CD466" w14:textId="77777777" w:rsidTr="68068A26">
        <w:tc>
          <w:tcPr>
            <w:tcW w:w="2128" w:type="dxa"/>
          </w:tcPr>
          <w:p w14:paraId="4B289DF6" w14:textId="09EF14CA" w:rsidR="00212D56" w:rsidRPr="000547C0" w:rsidRDefault="00345D66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44EA11C" w:rsidR="00212D56" w:rsidRPr="000547C0" w:rsidRDefault="00212D56" w:rsidP="415040BD">
            <w:pPr>
              <w:spacing w:before="60" w:after="60" w:line="276" w:lineRule="auto"/>
              <w:rPr>
                <w:rFonts w:cstheme="minorBidi"/>
              </w:rPr>
            </w:pPr>
          </w:p>
        </w:tc>
      </w:tr>
      <w:tr w:rsidR="00212D56" w:rsidRPr="000547C0" w14:paraId="68376BDD" w14:textId="77777777" w:rsidTr="68068A2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7D0C9A4" w:rsidR="00212D56" w:rsidRPr="000547C0" w:rsidRDefault="00212D56" w:rsidP="415040BD">
            <w:pPr>
              <w:spacing w:before="60" w:after="60" w:line="276" w:lineRule="auto"/>
              <w:rPr>
                <w:rFonts w:cstheme="minorBidi"/>
              </w:rPr>
            </w:pPr>
          </w:p>
        </w:tc>
      </w:tr>
      <w:tr w:rsidR="00212D56" w:rsidRPr="000547C0" w14:paraId="14D58E6E" w14:textId="77777777" w:rsidTr="68068A2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45D6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68068A2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A9AB1BE" w:rsidR="000547C0" w:rsidRPr="000547C0" w:rsidRDefault="000547C0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  <w:p w14:paraId="495F7DB9" w14:textId="1C048024" w:rsidR="002B719F" w:rsidRPr="002B719F" w:rsidRDefault="007D664D" w:rsidP="002B719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6D7FA4F" w14:textId="0C3A6B0B" w:rsidR="008B5886" w:rsidRDefault="008B5886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  <w:p w14:paraId="2EDE499F" w14:textId="1C3F6A24" w:rsidR="00D63508" w:rsidRPr="000547C0" w:rsidRDefault="00D63508" w:rsidP="008B5886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49F5DD48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D705B2" w:rsidR="002B2D13" w:rsidRPr="000547C0" w:rsidRDefault="002B2D13" w:rsidP="00961EA5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345D66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BA1AC73" w:rsidR="002B2D13" w:rsidRPr="000547C0" w:rsidRDefault="002B2D13">
            <w:pPr>
              <w:rPr>
                <w:rFonts w:cstheme="minorHAnsi"/>
              </w:rPr>
            </w:pPr>
          </w:p>
        </w:tc>
      </w:tr>
    </w:tbl>
    <w:p w14:paraId="674793E3" w14:textId="77777777" w:rsidR="002B2D13" w:rsidRPr="000547C0" w:rsidRDefault="00345D6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FD47C98" w:rsidR="002B2D13" w:rsidRPr="000547C0" w:rsidRDefault="002B2D13" w:rsidP="49F5DD48">
      <w:pPr>
        <w:rPr>
          <w:rFonts w:cstheme="minorBidi"/>
        </w:rPr>
      </w:pPr>
    </w:p>
    <w:p w14:paraId="109ADBA9" w14:textId="77777777" w:rsidR="002B2D13" w:rsidRPr="000547C0" w:rsidRDefault="00345D6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5066FD6" w:rsidR="002B2D13" w:rsidRDefault="00BA7A12" w:rsidP="49F5DD48">
      <w:pPr>
        <w:rPr>
          <w:rFonts w:cstheme="minorBidi"/>
        </w:rPr>
      </w:pPr>
      <w:r>
        <w:rPr>
          <w:rFonts w:cstheme="minorBidi"/>
        </w:rPr>
        <w:t xml:space="preserve"> </w:t>
      </w:r>
      <w:r w:rsidR="000C17E5">
        <w:rPr>
          <w:rFonts w:cstheme="minorBidi"/>
        </w:rPr>
        <w:t xml:space="preserve"> </w:t>
      </w:r>
    </w:p>
    <w:p w14:paraId="39893831" w14:textId="77777777" w:rsidR="00B45B43" w:rsidRPr="000547C0" w:rsidRDefault="00B45B4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69A80E1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45D6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45D6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45D6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69A80E17">
        <w:tc>
          <w:tcPr>
            <w:tcW w:w="5310" w:type="dxa"/>
          </w:tcPr>
          <w:p w14:paraId="058B33D5" w14:textId="5269A956" w:rsidR="00BA7A12" w:rsidRDefault="00BA7A12" w:rsidP="00D60069">
            <w:pPr>
              <w:pStyle w:val="ListBullet"/>
              <w:spacing w:after="80"/>
              <w:rPr>
                <w:rFonts w:cstheme="minorBidi"/>
              </w:rPr>
            </w:pPr>
          </w:p>
          <w:p w14:paraId="21A309E5" w14:textId="70066E04" w:rsidR="000C17E5" w:rsidRPr="000547C0" w:rsidRDefault="000C17E5" w:rsidP="00BA7A1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Bidi"/>
              </w:rPr>
            </w:pPr>
            <w:r w:rsidRPr="000C17E5">
              <w:rPr>
                <w:rFonts w:cstheme="minorBidi"/>
              </w:rPr>
              <w:tab/>
            </w:r>
          </w:p>
        </w:tc>
        <w:tc>
          <w:tcPr>
            <w:tcW w:w="3060" w:type="dxa"/>
          </w:tcPr>
          <w:p w14:paraId="06BF676B" w14:textId="38D09FAD" w:rsidR="000C17E5" w:rsidRPr="000547C0" w:rsidRDefault="000C17E5" w:rsidP="000804C3"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 w14:paraId="77EF2373" w14:textId="4419983E" w:rsidR="000C17E5" w:rsidRPr="000547C0" w:rsidRDefault="000C17E5" w:rsidP="000804C3">
            <w:pPr>
              <w:rPr>
                <w:rFonts w:cstheme="minorBidi"/>
              </w:rPr>
            </w:pPr>
          </w:p>
        </w:tc>
      </w:tr>
      <w:tr w:rsidR="002B2D13" w:rsidRPr="000547C0" w14:paraId="2FF9C7BF" w14:textId="77777777" w:rsidTr="69A80E17">
        <w:tc>
          <w:tcPr>
            <w:tcW w:w="5310" w:type="dxa"/>
          </w:tcPr>
          <w:p w14:paraId="42C0A497" w14:textId="131DA496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7376FD88" w14:textId="5CC1D2C6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E951F4" w14:textId="00F18D9E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</w:tr>
      <w:tr w:rsidR="002B2D13" w:rsidRPr="000547C0" w14:paraId="15EF0BA1" w14:textId="77777777" w:rsidTr="00961EA5">
        <w:trPr>
          <w:trHeight w:val="74"/>
        </w:trPr>
        <w:tc>
          <w:tcPr>
            <w:tcW w:w="5310" w:type="dxa"/>
            <w:tcMar>
              <w:bottom w:w="288" w:type="dxa"/>
            </w:tcMar>
          </w:tcPr>
          <w:p w14:paraId="1C70B684" w14:textId="7DF9AD9B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581A2491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6C60C95F" w:rsidR="002B2D13" w:rsidRPr="000547C0" w:rsidRDefault="002B2D13" w:rsidP="69A80E17">
            <w:pPr>
              <w:spacing w:after="80"/>
              <w:rPr>
                <w:rFonts w:cstheme="minorBid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49F5DD48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A609F24" w:rsidR="00D62E01" w:rsidRPr="00B45B43" w:rsidRDefault="00D62E01" w:rsidP="00961EA5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  <w:tc>
          <w:tcPr>
            <w:tcW w:w="1324" w:type="dxa"/>
          </w:tcPr>
          <w:p w14:paraId="4091F5A5" w14:textId="77777777" w:rsidR="00D62E01" w:rsidRPr="000547C0" w:rsidRDefault="00345D66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57BABAA" w:rsidR="00D62E01" w:rsidRPr="000547C0" w:rsidRDefault="00D62E01" w:rsidP="49F5DD48">
            <w:pPr>
              <w:rPr>
                <w:rFonts w:cstheme="minorBidi"/>
              </w:rPr>
            </w:pPr>
          </w:p>
        </w:tc>
      </w:tr>
    </w:tbl>
    <w:p w14:paraId="678F69FE" w14:textId="77777777" w:rsidR="00D62E01" w:rsidRPr="000547C0" w:rsidRDefault="00345D6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C661EF7" w14:textId="77777777" w:rsidR="00961EA5" w:rsidRDefault="00961EA5" w:rsidP="00D62E01">
      <w:pPr>
        <w:pStyle w:val="Heading4"/>
        <w:rPr>
          <w:rFonts w:cstheme="minorHAnsi"/>
        </w:rPr>
      </w:pPr>
    </w:p>
    <w:p w14:paraId="1804FCAD" w14:textId="04758B1A" w:rsidR="00D62E01" w:rsidRPr="000547C0" w:rsidRDefault="00345D6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A94A9B7" w:rsidR="00D62E01" w:rsidRPr="000547C0" w:rsidRDefault="00D62E01" w:rsidP="49F5DD48">
      <w:pPr>
        <w:rPr>
          <w:rFonts w:cstheme="minorBid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49F5DD48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49F5DD48">
        <w:tc>
          <w:tcPr>
            <w:tcW w:w="5310" w:type="dxa"/>
          </w:tcPr>
          <w:p w14:paraId="71336E69" w14:textId="449E6D8C" w:rsidR="00D60069" w:rsidRPr="000547C0" w:rsidRDefault="00D60069" w:rsidP="001B74C0">
            <w:pPr>
              <w:pStyle w:val="ListBullet"/>
            </w:pPr>
          </w:p>
        </w:tc>
        <w:tc>
          <w:tcPr>
            <w:tcW w:w="3060" w:type="dxa"/>
          </w:tcPr>
          <w:p w14:paraId="1E312492" w14:textId="431EA8D8" w:rsidR="001555DC" w:rsidRDefault="001555DC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69DC41E2" w14:textId="0A402BEE" w:rsidR="001555DC" w:rsidRDefault="001555DC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1AAD7927" w14:textId="77777777" w:rsidTr="49F5DD48">
        <w:tc>
          <w:tcPr>
            <w:tcW w:w="5310" w:type="dxa"/>
          </w:tcPr>
          <w:p w14:paraId="25ED6EA4" w14:textId="3621E815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348A35BC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25FBEA9A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793B67BE" w14:textId="77777777" w:rsidTr="49F5DD48">
        <w:tc>
          <w:tcPr>
            <w:tcW w:w="5310" w:type="dxa"/>
            <w:tcMar>
              <w:bottom w:w="288" w:type="dxa"/>
            </w:tcMar>
          </w:tcPr>
          <w:p w14:paraId="0C0D8CC9" w14:textId="340DC83F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14825FF4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7A743EE2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49F5DD4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B633181" w:rsidR="00D62E01" w:rsidRPr="000547C0" w:rsidRDefault="00D62E01" w:rsidP="00961EA5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</w:tcPr>
          <w:p w14:paraId="09D75167" w14:textId="77777777" w:rsidR="00D62E01" w:rsidRPr="000547C0" w:rsidRDefault="00345D66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4BEBE3F" w:rsidR="00D62E01" w:rsidRPr="000547C0" w:rsidRDefault="00D62E01" w:rsidP="006344A8">
            <w:pPr>
              <w:rPr>
                <w:rFonts w:cstheme="minorHAnsi"/>
              </w:rPr>
            </w:pPr>
          </w:p>
        </w:tc>
      </w:tr>
    </w:tbl>
    <w:p w14:paraId="11A9415B" w14:textId="77777777" w:rsidR="00D62E01" w:rsidRPr="000547C0" w:rsidRDefault="00345D6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74658644" w14:textId="77777777" w:rsidR="00961EA5" w:rsidRDefault="00961EA5" w:rsidP="00D62E01">
      <w:pPr>
        <w:pStyle w:val="Heading4"/>
        <w:rPr>
          <w:rFonts w:cstheme="minorHAnsi"/>
        </w:rPr>
      </w:pPr>
    </w:p>
    <w:p w14:paraId="31CCF89C" w14:textId="049572E6" w:rsidR="00D62E01" w:rsidRPr="000547C0" w:rsidRDefault="00345D6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75DCDF0D" w:rsidR="00D62E01" w:rsidRPr="000547C0" w:rsidRDefault="00D62E01" w:rsidP="49F5DD48">
      <w:pPr>
        <w:rPr>
          <w:rFonts w:cstheme="minorBid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49F5DD48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345D6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49F5DD48">
        <w:tc>
          <w:tcPr>
            <w:tcW w:w="5310" w:type="dxa"/>
          </w:tcPr>
          <w:p w14:paraId="0A4134BF" w14:textId="2CC8A6B1" w:rsidR="00F54AF4" w:rsidRDefault="00F54AF4" w:rsidP="49F5DD48">
            <w:pPr>
              <w:pStyle w:val="ListBullet"/>
              <w:spacing w:after="80"/>
              <w:rPr>
                <w:rFonts w:cstheme="minorBidi"/>
              </w:rPr>
            </w:pPr>
          </w:p>
          <w:p w14:paraId="457EF93B" w14:textId="472A0AEF" w:rsidR="00283986" w:rsidRDefault="00283986" w:rsidP="49F5DD48">
            <w:pPr>
              <w:pStyle w:val="ListBullet"/>
              <w:spacing w:after="80"/>
              <w:rPr>
                <w:rFonts w:cstheme="minorBidi"/>
              </w:rPr>
            </w:pPr>
          </w:p>
          <w:p w14:paraId="2B4F2480" w14:textId="77777777" w:rsidR="00D60069" w:rsidRDefault="00D60069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51D5DBA4" w14:textId="77777777" w:rsidR="002B719F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0DCEEE4E" w14:textId="77777777" w:rsidR="002B719F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3B737AF6" w14:textId="1457F7ED" w:rsidR="002B719F" w:rsidRPr="000547C0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</w:tcPr>
          <w:p w14:paraId="3D07BCA8" w14:textId="1EA02C81" w:rsidR="00283986" w:rsidRDefault="00283986" w:rsidP="49F5DD48">
            <w:pPr>
              <w:spacing w:after="80"/>
              <w:rPr>
                <w:rFonts w:cstheme="minorBidi"/>
              </w:rPr>
            </w:pPr>
          </w:p>
          <w:p w14:paraId="5840FF51" w14:textId="489EA489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02E6397F" w14:textId="3A5AE11D" w:rsidR="00283986" w:rsidRDefault="00283986" w:rsidP="49F5DD48">
            <w:pPr>
              <w:spacing w:after="80"/>
              <w:rPr>
                <w:rFonts w:cstheme="minorBidi"/>
              </w:rPr>
            </w:pPr>
          </w:p>
          <w:p w14:paraId="508F98FF" w14:textId="784E6A57" w:rsidR="00D60069" w:rsidRPr="000547C0" w:rsidRDefault="00D60069" w:rsidP="00961EA5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2F7DEA09" w14:textId="77777777" w:rsidTr="49F5DD48">
        <w:tc>
          <w:tcPr>
            <w:tcW w:w="5310" w:type="dxa"/>
          </w:tcPr>
          <w:p w14:paraId="3DF976DF" w14:textId="4B76B793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26521943" w14:textId="20833F1C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9FE76C" w14:textId="3305723B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6F0B7BC3" w14:textId="77777777" w:rsidTr="49F5DD48">
        <w:tc>
          <w:tcPr>
            <w:tcW w:w="5310" w:type="dxa"/>
            <w:tcMar>
              <w:bottom w:w="288" w:type="dxa"/>
            </w:tcMar>
          </w:tcPr>
          <w:p w14:paraId="0C881FE8" w14:textId="02FE04AD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54810DC7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7830104F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</w:tbl>
    <w:p w14:paraId="2697D922" w14:textId="77777777" w:rsidR="002B2D13" w:rsidRPr="000547C0" w:rsidRDefault="00345D66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45D66">
      <w:pPr>
        <w:pStyle w:val="Heading4"/>
        <w:rPr>
          <w:rFonts w:cstheme="minorHAnsi"/>
        </w:rPr>
      </w:pPr>
      <w:sdt>
        <w:sdtPr>
          <w:rPr>
            <w:rFonts w:cstheme="minorBidi"/>
          </w:rPr>
          <w:id w:val="1939641314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739C93E2">
            <w:rPr>
              <w:rFonts w:cstheme="minorBidi"/>
            </w:rPr>
            <w:t>Resources:</w:t>
          </w:r>
        </w:sdtContent>
      </w:sdt>
    </w:p>
    <w:p w14:paraId="41CD0A4F" w14:textId="77777777" w:rsidR="00961EA5" w:rsidRDefault="00961EA5" w:rsidP="00212D56">
      <w:pPr>
        <w:pStyle w:val="Heading4"/>
        <w:rPr>
          <w:rFonts w:cstheme="minorHAnsi"/>
        </w:rPr>
      </w:pPr>
    </w:p>
    <w:p w14:paraId="3CD0098F" w14:textId="7352928C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C4E2CA6" w14:textId="2B5887A3" w:rsidR="00212D56" w:rsidRPr="000547C0" w:rsidRDefault="00212D56">
      <w:pPr>
        <w:rPr>
          <w:rFonts w:cstheme="minorHAnsi"/>
        </w:rPr>
      </w:pPr>
    </w:p>
    <w:sectPr w:rsidR="00212D56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1BE3" w14:textId="77777777" w:rsidR="00345D66" w:rsidRDefault="00345D66">
      <w:pPr>
        <w:spacing w:before="0" w:after="0"/>
      </w:pPr>
      <w:r>
        <w:separator/>
      </w:r>
    </w:p>
  </w:endnote>
  <w:endnote w:type="continuationSeparator" w:id="0">
    <w:p w14:paraId="68CB02F3" w14:textId="77777777" w:rsidR="00345D66" w:rsidRDefault="00345D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DBDC" w14:textId="77777777" w:rsidR="00345D66" w:rsidRDefault="00345D66">
      <w:pPr>
        <w:spacing w:before="0" w:after="0"/>
      </w:pPr>
      <w:r>
        <w:separator/>
      </w:r>
    </w:p>
  </w:footnote>
  <w:footnote w:type="continuationSeparator" w:id="0">
    <w:p w14:paraId="4E003D73" w14:textId="77777777" w:rsidR="00345D66" w:rsidRDefault="00345D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EF4A816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85A"/>
    <w:multiLevelType w:val="hybridMultilevel"/>
    <w:tmpl w:val="312260F4"/>
    <w:lvl w:ilvl="0" w:tplc="DC72B9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8C5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C3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F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F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D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2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036A"/>
    <w:multiLevelType w:val="hybridMultilevel"/>
    <w:tmpl w:val="3C420A74"/>
    <w:lvl w:ilvl="0" w:tplc="4260D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7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6C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E3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4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4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0F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A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AE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04C3"/>
    <w:rsid w:val="00086771"/>
    <w:rsid w:val="000C17E5"/>
    <w:rsid w:val="000D206C"/>
    <w:rsid w:val="00145FDE"/>
    <w:rsid w:val="00155186"/>
    <w:rsid w:val="001555DC"/>
    <w:rsid w:val="001B74C0"/>
    <w:rsid w:val="001C323F"/>
    <w:rsid w:val="001C4533"/>
    <w:rsid w:val="001E0877"/>
    <w:rsid w:val="0020000C"/>
    <w:rsid w:val="00212D56"/>
    <w:rsid w:val="002779AB"/>
    <w:rsid w:val="00283986"/>
    <w:rsid w:val="002B2D13"/>
    <w:rsid w:val="002B719F"/>
    <w:rsid w:val="00345D66"/>
    <w:rsid w:val="0034721D"/>
    <w:rsid w:val="003D5BF7"/>
    <w:rsid w:val="003D5D47"/>
    <w:rsid w:val="003F257D"/>
    <w:rsid w:val="003F65DD"/>
    <w:rsid w:val="0041049C"/>
    <w:rsid w:val="0041522C"/>
    <w:rsid w:val="00425D17"/>
    <w:rsid w:val="00447C2E"/>
    <w:rsid w:val="00461566"/>
    <w:rsid w:val="004757E3"/>
    <w:rsid w:val="00481EC8"/>
    <w:rsid w:val="004975D0"/>
    <w:rsid w:val="004B772D"/>
    <w:rsid w:val="004F7189"/>
    <w:rsid w:val="00516E7F"/>
    <w:rsid w:val="00543BD0"/>
    <w:rsid w:val="00552814"/>
    <w:rsid w:val="00564E4A"/>
    <w:rsid w:val="00586FAC"/>
    <w:rsid w:val="005A7328"/>
    <w:rsid w:val="005C732C"/>
    <w:rsid w:val="005E4F0A"/>
    <w:rsid w:val="005E6CC6"/>
    <w:rsid w:val="005E7430"/>
    <w:rsid w:val="00634434"/>
    <w:rsid w:val="006344A8"/>
    <w:rsid w:val="006C2459"/>
    <w:rsid w:val="006F5CF4"/>
    <w:rsid w:val="00734EEC"/>
    <w:rsid w:val="0075214C"/>
    <w:rsid w:val="00797B7D"/>
    <w:rsid w:val="007D3ADA"/>
    <w:rsid w:val="007D664D"/>
    <w:rsid w:val="007F04FA"/>
    <w:rsid w:val="008229C9"/>
    <w:rsid w:val="00873E7F"/>
    <w:rsid w:val="0088382B"/>
    <w:rsid w:val="008A3272"/>
    <w:rsid w:val="008B5886"/>
    <w:rsid w:val="0091117E"/>
    <w:rsid w:val="009422A4"/>
    <w:rsid w:val="00946906"/>
    <w:rsid w:val="00961EA5"/>
    <w:rsid w:val="0098326F"/>
    <w:rsid w:val="00A44708"/>
    <w:rsid w:val="00B45B43"/>
    <w:rsid w:val="00B777C6"/>
    <w:rsid w:val="00BA7A12"/>
    <w:rsid w:val="00C04371"/>
    <w:rsid w:val="00C1744B"/>
    <w:rsid w:val="00C469AC"/>
    <w:rsid w:val="00C46E93"/>
    <w:rsid w:val="00CE4D89"/>
    <w:rsid w:val="00CF2D85"/>
    <w:rsid w:val="00D00455"/>
    <w:rsid w:val="00D227DD"/>
    <w:rsid w:val="00D60069"/>
    <w:rsid w:val="00D62E01"/>
    <w:rsid w:val="00D63508"/>
    <w:rsid w:val="00D661EE"/>
    <w:rsid w:val="00D73DCB"/>
    <w:rsid w:val="00D853C6"/>
    <w:rsid w:val="00D97813"/>
    <w:rsid w:val="00DB009B"/>
    <w:rsid w:val="00DD2785"/>
    <w:rsid w:val="00DE7236"/>
    <w:rsid w:val="00E048B4"/>
    <w:rsid w:val="00E25782"/>
    <w:rsid w:val="00E3006F"/>
    <w:rsid w:val="00E904DE"/>
    <w:rsid w:val="00EB2EBE"/>
    <w:rsid w:val="00ED3BB1"/>
    <w:rsid w:val="00F03EE3"/>
    <w:rsid w:val="00F434DD"/>
    <w:rsid w:val="00F51B8B"/>
    <w:rsid w:val="00F54AF4"/>
    <w:rsid w:val="00F82BAD"/>
    <w:rsid w:val="00FB5D7D"/>
    <w:rsid w:val="0178D770"/>
    <w:rsid w:val="0314A7D1"/>
    <w:rsid w:val="064C4893"/>
    <w:rsid w:val="0CBB8A17"/>
    <w:rsid w:val="0FF32AD9"/>
    <w:rsid w:val="173D06F3"/>
    <w:rsid w:val="18F1FFB1"/>
    <w:rsid w:val="1DAC4877"/>
    <w:rsid w:val="1F614135"/>
    <w:rsid w:val="20EA74FE"/>
    <w:rsid w:val="27532ABD"/>
    <w:rsid w:val="2C269BE0"/>
    <w:rsid w:val="2DCA59C7"/>
    <w:rsid w:val="2EB62F34"/>
    <w:rsid w:val="37713C0D"/>
    <w:rsid w:val="3E2AD155"/>
    <w:rsid w:val="415040BD"/>
    <w:rsid w:val="42B3EEB4"/>
    <w:rsid w:val="444FBF15"/>
    <w:rsid w:val="49F5DD48"/>
    <w:rsid w:val="65C9BEC2"/>
    <w:rsid w:val="68068A26"/>
    <w:rsid w:val="69A80E17"/>
    <w:rsid w:val="739C93E2"/>
    <w:rsid w:val="74EC9B4D"/>
    <w:rsid w:val="7A7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3C77B7"/>
    <w:rsid w:val="00515850"/>
    <w:rsid w:val="005D75F7"/>
    <w:rsid w:val="008C319B"/>
    <w:rsid w:val="008F3E9C"/>
    <w:rsid w:val="00AC2031"/>
    <w:rsid w:val="00BD1923"/>
    <w:rsid w:val="00C012BA"/>
    <w:rsid w:val="00C926F6"/>
    <w:rsid w:val="00CE3117"/>
    <w:rsid w:val="00D07080"/>
    <w:rsid w:val="00F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679C8EC9BA34A789812040B5FE7CEEC">
    <w:name w:val="E679C8EC9BA34A789812040B5FE7CEEC"/>
    <w:rsid w:val="00C012BA"/>
    <w:rPr>
      <w:szCs w:val="28"/>
      <w:lang w:val="en-NZ" w:eastAsia="zh-CN" w:bidi="th-TH"/>
    </w:rPr>
  </w:style>
  <w:style w:type="paragraph" w:customStyle="1" w:styleId="3B71EC8808B947AA94C3D0839A02D46C">
    <w:name w:val="3B71EC8808B947AA94C3D0839A02D46C"/>
    <w:rsid w:val="00C012BA"/>
    <w:rPr>
      <w:szCs w:val="28"/>
      <w:lang w:val="en-NZ" w:eastAsia="zh-CN" w:bidi="th-TH"/>
    </w:rPr>
  </w:style>
  <w:style w:type="paragraph" w:customStyle="1" w:styleId="0CA240CFC1B04D25A2FAD8B64E59A04C">
    <w:name w:val="0CA240CFC1B04D25A2FAD8B64E59A04C"/>
    <w:rsid w:val="00C012BA"/>
    <w:rPr>
      <w:szCs w:val="28"/>
      <w:lang w:val="en-NZ" w:eastAsia="zh-CN" w:bidi="th-TH"/>
    </w:rPr>
  </w:style>
  <w:style w:type="paragraph" w:customStyle="1" w:styleId="BEE6A51465AB4C508BC43A9ED4D0ED6C">
    <w:name w:val="BEE6A51465AB4C508BC43A9ED4D0ED6C"/>
    <w:rsid w:val="00C012BA"/>
    <w:rPr>
      <w:szCs w:val="28"/>
      <w:lang w:val="en-NZ" w:eastAsia="zh-CN" w:bidi="th-TH"/>
    </w:rPr>
  </w:style>
  <w:style w:type="paragraph" w:customStyle="1" w:styleId="70395E7882994328B67397A4455709B4">
    <w:name w:val="70395E7882994328B67397A4455709B4"/>
    <w:rsid w:val="00C012BA"/>
    <w:rPr>
      <w:szCs w:val="28"/>
      <w:lang w:val="en-NZ" w:eastAsia="zh-CN" w:bidi="th-TH"/>
    </w:rPr>
  </w:style>
  <w:style w:type="paragraph" w:customStyle="1" w:styleId="9F3C147E2AFF4433A6618F9AEA6B4A70">
    <w:name w:val="9F3C147E2AFF4433A6618F9AEA6B4A70"/>
    <w:rsid w:val="00C012BA"/>
    <w:rPr>
      <w:szCs w:val="28"/>
      <w:lang w:val="en-NZ" w:eastAsia="zh-CN" w:bidi="th-TH"/>
    </w:rPr>
  </w:style>
  <w:style w:type="paragraph" w:customStyle="1" w:styleId="D50C87B0B982408A8657179B70DFB0DD">
    <w:name w:val="D50C87B0B982408A8657179B70DFB0DD"/>
    <w:rsid w:val="00C012BA"/>
    <w:rPr>
      <w:szCs w:val="28"/>
      <w:lang w:val="en-NZ" w:eastAsia="zh-CN" w:bidi="th-TH"/>
    </w:rPr>
  </w:style>
  <w:style w:type="paragraph" w:customStyle="1" w:styleId="978798E919B24417BB5E716F95099A2D">
    <w:name w:val="978798E919B24417BB5E716F95099A2D"/>
    <w:rsid w:val="00C012BA"/>
    <w:rPr>
      <w:szCs w:val="28"/>
      <w:lang w:val="en-NZ" w:eastAsia="zh-CN" w:bidi="th-TH"/>
    </w:rPr>
  </w:style>
  <w:style w:type="paragraph" w:customStyle="1" w:styleId="8983FD4E4F5844E89EE3B63E606C8164">
    <w:name w:val="8983FD4E4F5844E89EE3B63E606C8164"/>
    <w:rsid w:val="00C012BA"/>
    <w:rPr>
      <w:szCs w:val="28"/>
      <w:lang w:val="en-NZ" w:eastAsia="zh-CN" w:bidi="th-TH"/>
    </w:rPr>
  </w:style>
  <w:style w:type="paragraph" w:customStyle="1" w:styleId="BCB60353317F4CD9856481EAFF3AA30B">
    <w:name w:val="BCB60353317F4CD9856481EAFF3AA30B"/>
    <w:rsid w:val="00C012BA"/>
    <w:rPr>
      <w:szCs w:val="28"/>
      <w:lang w:val="en-NZ" w:eastAsia="zh-CN" w:bidi="th-TH"/>
    </w:rPr>
  </w:style>
  <w:style w:type="paragraph" w:customStyle="1" w:styleId="D7DEBDF8DD904AECBFD7F6B076B57E7C">
    <w:name w:val="D7DEBDF8DD904AECBFD7F6B076B57E7C"/>
    <w:rsid w:val="00C012BA"/>
    <w:rPr>
      <w:szCs w:val="28"/>
      <w:lang w:val="en-NZ" w:eastAsia="zh-CN" w:bidi="th-TH"/>
    </w:rPr>
  </w:style>
  <w:style w:type="paragraph" w:customStyle="1" w:styleId="6F35AB4E6F4F4ECFAD158B3216FC4F22">
    <w:name w:val="6F35AB4E6F4F4ECFAD158B3216FC4F22"/>
    <w:rsid w:val="00C012BA"/>
    <w:rPr>
      <w:szCs w:val="28"/>
      <w:lang w:val="en-NZ" w:eastAsia="zh-CN" w:bidi="th-T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BD7B6-7B23-41F8-BC09-7A72A84BC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3752B-75EA-40EE-B7C5-6728A874A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Karl Lilia</cp:lastModifiedBy>
  <cp:revision>3</cp:revision>
  <dcterms:created xsi:type="dcterms:W3CDTF">2022-03-17T03:37:00Z</dcterms:created>
  <dcterms:modified xsi:type="dcterms:W3CDTF">2022-03-17T03:41:00Z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