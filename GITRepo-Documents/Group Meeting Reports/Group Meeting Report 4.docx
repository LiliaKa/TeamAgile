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5291969C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0C17E5">
        <w:rPr>
          <w:rFonts w:asciiTheme="minorHAnsi" w:hAnsiTheme="minorHAnsi" w:cstheme="minorHAnsi"/>
          <w:b w:val="0"/>
          <w:bCs/>
          <w:color w:val="1F497D" w:themeColor="text2"/>
        </w:rPr>
        <w:t xml:space="preserve"> </w:t>
      </w:r>
      <w:r w:rsidR="00946906">
        <w:rPr>
          <w:rFonts w:asciiTheme="minorHAnsi" w:hAnsiTheme="minorHAnsi" w:cstheme="minorHAnsi"/>
          <w:b w:val="0"/>
          <w:bCs/>
          <w:color w:val="1F497D" w:themeColor="text2"/>
        </w:rPr>
        <w:t>4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415040BD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9E3DADA" w:rsidR="00D62E01" w:rsidRPr="000547C0" w:rsidRDefault="00EB2EBE" w:rsidP="415040BD">
            <w:pPr>
              <w:pStyle w:val="Heading3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Bidi"/>
                </w:rPr>
                <w:id w:val="1866306421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415040BD">
                  <w:rPr>
                    <w:rFonts w:asciiTheme="minorHAnsi" w:hAnsiTheme="minorHAnsi" w:cstheme="minorBidi"/>
                  </w:rPr>
                  <w:t>Date</w:t>
                </w:r>
              </w:sdtContent>
            </w:sdt>
            <w:r w:rsidR="00D97813" w:rsidRPr="415040BD">
              <w:rPr>
                <w:rFonts w:asciiTheme="minorHAnsi" w:hAnsiTheme="minorHAnsi" w:cstheme="minorBidi"/>
              </w:rPr>
              <w:t xml:space="preserve">: </w:t>
            </w:r>
            <w:r w:rsidR="008B5886">
              <w:rPr>
                <w:rFonts w:asciiTheme="minorHAnsi" w:hAnsiTheme="minorHAnsi" w:cstheme="minorBidi"/>
              </w:rPr>
              <w:t>1</w:t>
            </w:r>
            <w:r w:rsidR="00C04371">
              <w:rPr>
                <w:rFonts w:asciiTheme="minorHAnsi" w:hAnsiTheme="minorHAnsi" w:cstheme="minorBidi"/>
              </w:rPr>
              <w:t>6</w:t>
            </w:r>
            <w:r w:rsidR="00D97813" w:rsidRPr="415040BD">
              <w:rPr>
                <w:rFonts w:asciiTheme="minorHAnsi" w:hAnsiTheme="minorHAnsi" w:cstheme="minorBidi"/>
              </w:rPr>
              <w:t>.03.2022</w:t>
            </w:r>
          </w:p>
          <w:p w14:paraId="3C5464D8" w14:textId="6696533D" w:rsidR="00D62E01" w:rsidRPr="000547C0" w:rsidRDefault="00EB2EBE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</w:t>
            </w:r>
            <w:r w:rsidR="008B5886">
              <w:rPr>
                <w:rFonts w:asciiTheme="minorHAnsi" w:hAnsiTheme="minorHAnsi" w:cstheme="minorHAnsi"/>
              </w:rPr>
              <w:t>10am</w:t>
            </w:r>
          </w:p>
          <w:p w14:paraId="0CAD7FF3" w14:textId="5262E8EE" w:rsidR="002B2D13" w:rsidRPr="000547C0" w:rsidRDefault="00EB2EBE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D97813">
              <w:rPr>
                <w:rFonts w:asciiTheme="minorHAnsi" w:hAnsiTheme="minorHAnsi" w:cstheme="minorHAnsi"/>
              </w:rPr>
              <w:t xml:space="preserve">: EIT </w:t>
            </w:r>
            <w:proofErr w:type="spellStart"/>
            <w:r w:rsidR="00D97813">
              <w:rPr>
                <w:rFonts w:asciiTheme="minorHAnsi" w:hAnsiTheme="minorHAnsi" w:cstheme="minorHAnsi"/>
              </w:rPr>
              <w:t>Tarawhiti</w:t>
            </w:r>
            <w:proofErr w:type="spellEnd"/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68068A2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5D0269C5" w:rsidR="00B777C6" w:rsidRPr="000547C0" w:rsidRDefault="00D97813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    </w:t>
            </w:r>
          </w:p>
        </w:tc>
      </w:tr>
      <w:tr w:rsidR="002B2D13" w:rsidRPr="000547C0" w14:paraId="6F711279" w14:textId="77777777" w:rsidTr="68068A2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2D2E6F6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Ian All</w:t>
            </w:r>
            <w:r w:rsidR="00B45B43">
              <w:rPr>
                <w:rFonts w:cstheme="minorHAnsi"/>
              </w:rPr>
              <w:t>a</w:t>
            </w:r>
            <w:r>
              <w:rPr>
                <w:rFonts w:cstheme="minorHAnsi"/>
              </w:rPr>
              <w:t>n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C99CF3" w:rsidR="002B2D13" w:rsidRPr="000547C0" w:rsidRDefault="00D6350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Team Agile</w:t>
            </w:r>
          </w:p>
        </w:tc>
      </w:tr>
      <w:tr w:rsidR="002B2D13" w:rsidRPr="000547C0" w14:paraId="0EA66E5E" w14:textId="77777777" w:rsidTr="68068A2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64E2A55" w:rsidR="002B2D13" w:rsidRPr="000547C0" w:rsidRDefault="009469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EB2EBE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6B9C6A" w:rsidR="002B2D13" w:rsidRPr="000547C0" w:rsidRDefault="00D63508" w:rsidP="415040BD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</w:t>
            </w:r>
          </w:p>
        </w:tc>
      </w:tr>
      <w:tr w:rsidR="00212D56" w:rsidRPr="000547C0" w14:paraId="509CD466" w14:textId="77777777" w:rsidTr="68068A26">
        <w:tc>
          <w:tcPr>
            <w:tcW w:w="2128" w:type="dxa"/>
          </w:tcPr>
          <w:p w14:paraId="4B289DF6" w14:textId="09EF14CA" w:rsidR="00212D56" w:rsidRPr="000547C0" w:rsidRDefault="00EB2EBE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A93F6C3" w:rsidR="00212D56" w:rsidRPr="000547C0" w:rsidRDefault="00D63508" w:rsidP="415040BD">
            <w:pPr>
              <w:spacing w:before="60" w:after="60" w:line="276" w:lineRule="auto"/>
              <w:rPr>
                <w:rFonts w:cstheme="minorBidi"/>
              </w:rPr>
            </w:pPr>
            <w:r w:rsidRPr="415040BD">
              <w:rPr>
                <w:rFonts w:cstheme="minorBidi"/>
              </w:rPr>
              <w:t>Lilia Karl, Russe</w:t>
            </w:r>
            <w:r w:rsidR="00B45B43" w:rsidRPr="415040BD">
              <w:rPr>
                <w:rFonts w:cstheme="minorBidi"/>
              </w:rPr>
              <w:t>l</w:t>
            </w:r>
            <w:r w:rsidRPr="415040BD">
              <w:rPr>
                <w:rFonts w:cstheme="minorBidi"/>
              </w:rPr>
              <w:t xml:space="preserve">l </w:t>
            </w:r>
            <w:proofErr w:type="spellStart"/>
            <w:r w:rsidRPr="415040BD">
              <w:rPr>
                <w:rFonts w:cstheme="minorBidi"/>
              </w:rPr>
              <w:t>Ruru</w:t>
            </w:r>
            <w:proofErr w:type="spellEnd"/>
            <w:r w:rsidR="00946906">
              <w:rPr>
                <w:rFonts w:cstheme="minorBidi"/>
              </w:rPr>
              <w:t xml:space="preserve">, </w:t>
            </w:r>
            <w:r w:rsidR="00946906">
              <w:rPr>
                <w:rFonts w:cstheme="minorBidi"/>
              </w:rPr>
              <w:t xml:space="preserve">Cole William </w:t>
            </w:r>
            <w:proofErr w:type="spellStart"/>
            <w:r w:rsidR="00946906">
              <w:rPr>
                <w:rFonts w:cstheme="minorBidi"/>
              </w:rPr>
              <w:t>Yuile</w:t>
            </w:r>
            <w:proofErr w:type="spellEnd"/>
          </w:p>
        </w:tc>
      </w:tr>
      <w:tr w:rsidR="00212D56" w:rsidRPr="000547C0" w14:paraId="68376BDD" w14:textId="77777777" w:rsidTr="68068A2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A5C4018" w:rsidR="00212D56" w:rsidRPr="000547C0" w:rsidRDefault="00946906" w:rsidP="415040BD">
            <w:pPr>
              <w:spacing w:before="60" w:after="60" w:line="276" w:lineRule="auto"/>
              <w:rPr>
                <w:rFonts w:cstheme="minorBidi"/>
              </w:rPr>
            </w:pPr>
            <w:r>
              <w:rPr>
                <w:rFonts w:cstheme="minorBidi"/>
              </w:rPr>
              <w:t>N/A.</w:t>
            </w:r>
          </w:p>
        </w:tc>
      </w:tr>
      <w:tr w:rsidR="00212D56" w:rsidRPr="000547C0" w14:paraId="14D58E6E" w14:textId="77777777" w:rsidTr="68068A2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EB2EBE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68068A2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9BB2D7C" w:rsidR="000547C0" w:rsidRPr="000547C0" w:rsidRDefault="007D3ADA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  <w:r w:rsidR="004757E3">
              <w:rPr>
                <w:rFonts w:cstheme="minorHAnsi"/>
              </w:rPr>
              <w:t>last week’s minutes</w:t>
            </w:r>
          </w:p>
          <w:p w14:paraId="495F7DB9" w14:textId="28852719" w:rsidR="002B719F" w:rsidRPr="002B719F" w:rsidRDefault="00543BD0" w:rsidP="002B719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Review personas</w:t>
            </w:r>
          </w:p>
          <w:p w14:paraId="16D7FA4F" w14:textId="43CA77B7" w:rsidR="008B5886" w:rsidRDefault="008B5886" w:rsidP="000547C0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Arrange future meeting</w:t>
            </w:r>
          </w:p>
          <w:p w14:paraId="2EDE499F" w14:textId="1C3F6A24" w:rsidR="00D63508" w:rsidRPr="000547C0" w:rsidRDefault="00D63508" w:rsidP="008B5886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49F5DD48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3A8EB09E" w14:textId="77777777" w:rsidR="0088382B" w:rsidRPr="0088382B" w:rsidRDefault="0088382B" w:rsidP="0088382B">
            <w:pPr>
              <w:spacing w:before="60" w:after="60" w:line="276" w:lineRule="auto"/>
              <w:rPr>
                <w:rFonts w:cstheme="minorHAnsi"/>
              </w:rPr>
            </w:pPr>
            <w:r w:rsidRPr="0088382B">
              <w:rPr>
                <w:rFonts w:cstheme="minorHAnsi"/>
              </w:rPr>
              <w:t>Review last week’s minutes</w:t>
            </w:r>
          </w:p>
          <w:p w14:paraId="5CBAE6E5" w14:textId="35D705B2" w:rsidR="002B2D13" w:rsidRPr="000547C0" w:rsidRDefault="002B2D13" w:rsidP="49F5DD48">
            <w:pPr>
              <w:spacing w:before="60" w:after="60" w:line="276" w:lineRule="auto"/>
              <w:rPr>
                <w:rFonts w:cstheme="minorBid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EB2EBE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585037E0" w:rsidR="002B2D13" w:rsidRPr="000547C0" w:rsidRDefault="00D73D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Russell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</w:tr>
    </w:tbl>
    <w:p w14:paraId="674793E3" w14:textId="77777777" w:rsidR="002B2D13" w:rsidRPr="000547C0" w:rsidRDefault="00EB2EB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4D797A5" w:rsidR="002B2D13" w:rsidRPr="000547C0" w:rsidRDefault="00BA7A12" w:rsidP="49F5DD48">
      <w:pPr>
        <w:rPr>
          <w:rFonts w:cstheme="minorBidi"/>
        </w:rPr>
      </w:pPr>
      <w:r>
        <w:rPr>
          <w:rFonts w:cstheme="minorBidi"/>
        </w:rPr>
        <w:t>Checked where we were up with the assignment, and if we had met all the goals for last week.</w:t>
      </w:r>
    </w:p>
    <w:p w14:paraId="109ADBA9" w14:textId="77777777" w:rsidR="002B2D13" w:rsidRPr="000547C0" w:rsidRDefault="00EB2EBE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3E491A6" w:rsidR="002B2D13" w:rsidRDefault="49F5DD48" w:rsidP="49F5DD48">
      <w:pPr>
        <w:rPr>
          <w:rFonts w:cstheme="minorBidi"/>
        </w:rPr>
      </w:pPr>
      <w:r w:rsidRPr="49F5DD48">
        <w:rPr>
          <w:rFonts w:cstheme="minorBidi"/>
        </w:rPr>
        <w:t>We</w:t>
      </w:r>
      <w:r w:rsidR="000C17E5">
        <w:rPr>
          <w:rFonts w:cstheme="minorBidi"/>
        </w:rPr>
        <w:t xml:space="preserve"> </w:t>
      </w:r>
      <w:r w:rsidR="00BA7A12">
        <w:rPr>
          <w:rFonts w:cstheme="minorBidi"/>
        </w:rPr>
        <w:t xml:space="preserve">need to finish personas, including markdown files. There are other markdown files that need to be added (Group Meeting Report markdown files). </w:t>
      </w:r>
      <w:r w:rsidR="000C17E5">
        <w:rPr>
          <w:rFonts w:cstheme="minorBidi"/>
        </w:rPr>
        <w:t xml:space="preserve"> </w:t>
      </w:r>
    </w:p>
    <w:p w14:paraId="39893831" w14:textId="77777777" w:rsidR="00B45B43" w:rsidRPr="000547C0" w:rsidRDefault="00B45B4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69A80E1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EB2EB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EB2EB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EB2EBE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69A80E17">
        <w:tc>
          <w:tcPr>
            <w:tcW w:w="5310" w:type="dxa"/>
          </w:tcPr>
          <w:p w14:paraId="058B33D5" w14:textId="4C6594B3" w:rsidR="00BA7A12" w:rsidRDefault="00BA7A12" w:rsidP="00D60069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Review last weeks minutes</w:t>
            </w:r>
          </w:p>
          <w:p w14:paraId="21A309E5" w14:textId="70066E04" w:rsidR="000C17E5" w:rsidRPr="000547C0" w:rsidRDefault="000C17E5" w:rsidP="00BA7A1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Bidi"/>
              </w:rPr>
            </w:pPr>
            <w:r w:rsidRPr="000C17E5">
              <w:rPr>
                <w:rFonts w:cstheme="minorBidi"/>
              </w:rPr>
              <w:tab/>
            </w:r>
          </w:p>
        </w:tc>
        <w:tc>
          <w:tcPr>
            <w:tcW w:w="3060" w:type="dxa"/>
          </w:tcPr>
          <w:p w14:paraId="29D38A45" w14:textId="77777777" w:rsidR="002B2D13" w:rsidRDefault="00B45B4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group members</w:t>
            </w:r>
          </w:p>
          <w:p w14:paraId="06BF676B" w14:textId="38D09FAD" w:rsidR="000C17E5" w:rsidRPr="000547C0" w:rsidRDefault="000C17E5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6D74C891" w14:textId="389C05FB" w:rsidR="002B2D13" w:rsidRDefault="005E4F0A" w:rsidP="65C9BEC2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14</w:t>
            </w:r>
            <w:r w:rsidR="00B45B43" w:rsidRPr="65C9BEC2">
              <w:rPr>
                <w:rFonts w:cstheme="minorBidi"/>
              </w:rPr>
              <w:t>.03.2022</w:t>
            </w:r>
          </w:p>
          <w:p w14:paraId="77EF2373" w14:textId="4419983E" w:rsidR="000C17E5" w:rsidRPr="000547C0" w:rsidRDefault="000C17E5" w:rsidP="65C9BEC2">
            <w:pPr>
              <w:spacing w:after="80"/>
              <w:rPr>
                <w:rFonts w:cstheme="minorBidi"/>
              </w:rPr>
            </w:pPr>
          </w:p>
        </w:tc>
      </w:tr>
      <w:tr w:rsidR="002B2D13" w:rsidRPr="000547C0" w14:paraId="2FF9C7BF" w14:textId="77777777" w:rsidTr="69A80E17">
        <w:tc>
          <w:tcPr>
            <w:tcW w:w="5310" w:type="dxa"/>
          </w:tcPr>
          <w:p w14:paraId="42C0A497" w14:textId="131DA496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7376FD88" w14:textId="5CC1D2C6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E951F4" w14:textId="00F18D9E" w:rsidR="002B2D13" w:rsidRPr="000547C0" w:rsidRDefault="002B2D13" w:rsidP="65C9BEC2">
            <w:pPr>
              <w:spacing w:after="80"/>
              <w:rPr>
                <w:rFonts w:cstheme="minorBidi"/>
              </w:rPr>
            </w:pPr>
          </w:p>
        </w:tc>
      </w:tr>
      <w:tr w:rsidR="002B2D13" w:rsidRPr="000547C0" w14:paraId="15EF0BA1" w14:textId="77777777" w:rsidTr="69A80E17">
        <w:tc>
          <w:tcPr>
            <w:tcW w:w="5310" w:type="dxa"/>
            <w:tcMar>
              <w:bottom w:w="288" w:type="dxa"/>
            </w:tcMar>
          </w:tcPr>
          <w:p w14:paraId="1C70B684" w14:textId="7DF9AD9B" w:rsidR="002B2D13" w:rsidRPr="000547C0" w:rsidRDefault="002B2D13" w:rsidP="65C9BEC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581A2491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6C60C95F" w:rsidR="002B2D13" w:rsidRPr="000547C0" w:rsidRDefault="002B2D13" w:rsidP="69A80E17">
            <w:pPr>
              <w:spacing w:after="80"/>
              <w:rPr>
                <w:rFonts w:cstheme="minorBid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49F5DD48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029CF8A4" w14:textId="77777777" w:rsidR="00BA7A12" w:rsidRPr="008B5886" w:rsidRDefault="00BA7A12" w:rsidP="00BA7A12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  <w:r>
              <w:rPr>
                <w:rFonts w:cstheme="minorHAnsi"/>
              </w:rPr>
              <w:t>Review personas</w:t>
            </w:r>
          </w:p>
          <w:p w14:paraId="5A2E62D2" w14:textId="1A609F24" w:rsidR="00D62E01" w:rsidRPr="00B45B43" w:rsidRDefault="00D62E01" w:rsidP="49F5DD48">
            <w:pPr>
              <w:pStyle w:val="ListParagraph"/>
              <w:spacing w:before="60" w:after="60" w:line="276" w:lineRule="auto"/>
              <w:ind w:left="283"/>
              <w:rPr>
                <w:rFonts w:cstheme="minorBidi"/>
              </w:rPr>
            </w:pPr>
          </w:p>
        </w:tc>
        <w:tc>
          <w:tcPr>
            <w:tcW w:w="1324" w:type="dxa"/>
          </w:tcPr>
          <w:p w14:paraId="4091F5A5" w14:textId="77777777" w:rsidR="00D62E01" w:rsidRPr="000547C0" w:rsidRDefault="00EB2EBE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39E3F79" w:rsidR="00D62E01" w:rsidRPr="000547C0" w:rsidRDefault="00BA7A12" w:rsidP="49F5DD48">
            <w:pPr>
              <w:rPr>
                <w:rFonts w:cstheme="minorBidi"/>
              </w:rPr>
            </w:pPr>
            <w:r>
              <w:rPr>
                <w:rFonts w:cstheme="minorBidi"/>
              </w:rPr>
              <w:t>Lilia Karl</w:t>
            </w:r>
          </w:p>
        </w:tc>
      </w:tr>
    </w:tbl>
    <w:p w14:paraId="678F69FE" w14:textId="77777777" w:rsidR="00D62E01" w:rsidRPr="000547C0" w:rsidRDefault="00EB2EB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7B894FCF" w:rsidR="00D62E01" w:rsidRPr="000547C0" w:rsidRDefault="00283986" w:rsidP="49F5DD48">
      <w:pPr>
        <w:rPr>
          <w:rFonts w:cstheme="minorBidi"/>
        </w:rPr>
      </w:pPr>
      <w:r w:rsidRPr="49F5DD48">
        <w:rPr>
          <w:rFonts w:cstheme="minorBidi"/>
        </w:rPr>
        <w:t xml:space="preserve">Need to </w:t>
      </w:r>
      <w:r w:rsidR="00D00455">
        <w:rPr>
          <w:rFonts w:cstheme="minorBidi"/>
        </w:rPr>
        <w:t xml:space="preserve">review personas as a group that we developed individually. Decide which ones we are keeping. </w:t>
      </w:r>
      <w:r w:rsidR="00F82BAD">
        <w:rPr>
          <w:rFonts w:cstheme="minorBidi"/>
        </w:rPr>
        <w:t xml:space="preserve"> </w:t>
      </w:r>
    </w:p>
    <w:p w14:paraId="1804FCAD" w14:textId="77777777" w:rsidR="00D62E01" w:rsidRPr="000547C0" w:rsidRDefault="00EB2EB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BE74FD4" w:rsidR="00D62E01" w:rsidRPr="000547C0" w:rsidRDefault="0091117E" w:rsidP="49F5DD48">
      <w:pPr>
        <w:rPr>
          <w:rFonts w:cstheme="minorBidi"/>
        </w:rPr>
      </w:pPr>
      <w:r>
        <w:rPr>
          <w:rFonts w:cstheme="minorBidi"/>
        </w:rPr>
        <w:t xml:space="preserve">We will use </w:t>
      </w:r>
      <w:r w:rsidR="00D00455">
        <w:rPr>
          <w:rFonts w:cstheme="minorBidi"/>
        </w:rPr>
        <w:t xml:space="preserve">all four personas. We have changed format on them, so they look similar. We have fine-tuned content. </w:t>
      </w:r>
      <w:r w:rsidR="00F82BAD">
        <w:rPr>
          <w:rFonts w:cstheme="minorBidi"/>
        </w:rPr>
        <w:t xml:space="preserve">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49F5DD48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49F5DD48">
        <w:tc>
          <w:tcPr>
            <w:tcW w:w="5310" w:type="dxa"/>
          </w:tcPr>
          <w:p w14:paraId="054A4C98" w14:textId="76E30C2B" w:rsidR="00D60069" w:rsidRDefault="00D00455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Review personas – one by one</w:t>
            </w:r>
          </w:p>
          <w:p w14:paraId="7F56D2C4" w14:textId="0EC3F6B5" w:rsidR="00D00455" w:rsidRDefault="00D00455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Save changes and update files</w:t>
            </w:r>
          </w:p>
          <w:p w14:paraId="0EDC32E2" w14:textId="460B8F3F" w:rsidR="001555DC" w:rsidRPr="000547C0" w:rsidRDefault="001555DC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Convert</w:t>
            </w:r>
            <w:r w:rsidR="00481EC8">
              <w:rPr>
                <w:rFonts w:cstheme="minorBidi"/>
              </w:rPr>
              <w:t xml:space="preserve"> persona</w:t>
            </w:r>
            <w:r>
              <w:rPr>
                <w:rFonts w:cstheme="minorBidi"/>
              </w:rPr>
              <w:t xml:space="preserve"> files to markdown</w:t>
            </w:r>
          </w:p>
          <w:p w14:paraId="71336E69" w14:textId="449E6D8C" w:rsidR="00D60069" w:rsidRPr="000547C0" w:rsidRDefault="00D60069" w:rsidP="00D004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3060" w:type="dxa"/>
          </w:tcPr>
          <w:p w14:paraId="7FCCC73A" w14:textId="5C90A475" w:rsidR="49F5DD48" w:rsidRDefault="00D00455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All members</w:t>
            </w:r>
          </w:p>
          <w:p w14:paraId="547685B2" w14:textId="77777777" w:rsidR="49F5DD48" w:rsidRDefault="00D00455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Cole William </w:t>
            </w:r>
            <w:proofErr w:type="spellStart"/>
            <w:r>
              <w:rPr>
                <w:rFonts w:cstheme="minorBidi"/>
              </w:rPr>
              <w:t>Yuile</w:t>
            </w:r>
            <w:proofErr w:type="spellEnd"/>
          </w:p>
          <w:p w14:paraId="1E312492" w14:textId="4E932C43" w:rsidR="001555DC" w:rsidRDefault="001555DC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 xml:space="preserve">Russell </w:t>
            </w:r>
            <w:proofErr w:type="spellStart"/>
            <w:r>
              <w:rPr>
                <w:rFonts w:cstheme="minorBidi"/>
              </w:rPr>
              <w:t>Ruru</w:t>
            </w:r>
            <w:proofErr w:type="spellEnd"/>
          </w:p>
        </w:tc>
        <w:tc>
          <w:tcPr>
            <w:tcW w:w="1854" w:type="dxa"/>
          </w:tcPr>
          <w:p w14:paraId="42CA56FB" w14:textId="4EAFAD76" w:rsidR="00283986" w:rsidRDefault="005E4F0A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</w:t>
            </w:r>
            <w:r w:rsidR="00D00455">
              <w:rPr>
                <w:rFonts w:cstheme="minorBidi"/>
              </w:rPr>
              <w:t>6</w:t>
            </w:r>
            <w:r w:rsidR="00283986" w:rsidRPr="49F5DD48">
              <w:rPr>
                <w:rFonts w:cstheme="minorBidi"/>
              </w:rPr>
              <w:t>.03.2022</w:t>
            </w:r>
          </w:p>
          <w:p w14:paraId="04DBBB2C" w14:textId="77777777" w:rsidR="49F5DD48" w:rsidRDefault="00D00455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16.03.2022</w:t>
            </w:r>
          </w:p>
          <w:p w14:paraId="69DC41E2" w14:textId="745052F7" w:rsidR="001555DC" w:rsidRDefault="0098326F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18.03.2022</w:t>
            </w:r>
          </w:p>
        </w:tc>
      </w:tr>
      <w:tr w:rsidR="00D60069" w:rsidRPr="000547C0" w14:paraId="1AAD7927" w14:textId="77777777" w:rsidTr="49F5DD48">
        <w:tc>
          <w:tcPr>
            <w:tcW w:w="5310" w:type="dxa"/>
          </w:tcPr>
          <w:p w14:paraId="25ED6EA4" w14:textId="3621E815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20BA607F" w14:textId="348A35BC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2914B697" w14:textId="25FBEA9A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  <w:tr w:rsidR="00D60069" w:rsidRPr="000547C0" w14:paraId="793B67BE" w14:textId="77777777" w:rsidTr="49F5DD48">
        <w:tc>
          <w:tcPr>
            <w:tcW w:w="5310" w:type="dxa"/>
            <w:tcMar>
              <w:bottom w:w="288" w:type="dxa"/>
            </w:tcMar>
          </w:tcPr>
          <w:p w14:paraId="0C0D8CC9" w14:textId="340DC83F" w:rsidR="00D60069" w:rsidRPr="000547C0" w:rsidRDefault="00D60069" w:rsidP="002839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14825FF4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7A743EE2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49F5DD4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12F96365" w14:textId="77777777" w:rsidR="00F54AF4" w:rsidRPr="00F54AF4" w:rsidRDefault="00F54AF4" w:rsidP="00F54AF4">
            <w:pPr>
              <w:spacing w:before="60" w:after="60" w:line="276" w:lineRule="auto"/>
              <w:rPr>
                <w:rFonts w:cstheme="minorHAnsi"/>
              </w:rPr>
            </w:pPr>
            <w:r w:rsidRPr="00F54AF4">
              <w:rPr>
                <w:rFonts w:cstheme="minorHAnsi"/>
              </w:rPr>
              <w:t>Arrange future meeting</w:t>
            </w:r>
          </w:p>
          <w:p w14:paraId="0477FAA5" w14:textId="4B633181" w:rsidR="00D62E01" w:rsidRPr="000547C0" w:rsidRDefault="00D62E01" w:rsidP="49F5DD48">
            <w:pPr>
              <w:rPr>
                <w:rFonts w:cstheme="minorBidi"/>
              </w:rPr>
            </w:pPr>
          </w:p>
        </w:tc>
        <w:tc>
          <w:tcPr>
            <w:tcW w:w="1324" w:type="dxa"/>
          </w:tcPr>
          <w:p w14:paraId="09D75167" w14:textId="77777777" w:rsidR="00D62E01" w:rsidRPr="000547C0" w:rsidRDefault="00EB2EBE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6AC250F7" w:rsidR="00D62E01" w:rsidRPr="000547C0" w:rsidRDefault="005E6CC6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Russel </w:t>
            </w:r>
            <w:proofErr w:type="spellStart"/>
            <w:r>
              <w:rPr>
                <w:rFonts w:cstheme="minorHAnsi"/>
              </w:rPr>
              <w:t>Ruru</w:t>
            </w:r>
            <w:proofErr w:type="spellEnd"/>
          </w:p>
        </w:tc>
      </w:tr>
    </w:tbl>
    <w:p w14:paraId="11A9415B" w14:textId="77777777" w:rsidR="00D62E01" w:rsidRPr="000547C0" w:rsidRDefault="00EB2EB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2103C408" w:rsidR="00D62E01" w:rsidRPr="000547C0" w:rsidRDefault="00283986" w:rsidP="49F5DD48">
      <w:pPr>
        <w:rPr>
          <w:rFonts w:cstheme="minorBidi"/>
        </w:rPr>
      </w:pPr>
      <w:r w:rsidRPr="49F5DD48">
        <w:rPr>
          <w:rFonts w:cstheme="minorBidi"/>
        </w:rPr>
        <w:t xml:space="preserve">Agree </w:t>
      </w:r>
      <w:r w:rsidR="00F54AF4">
        <w:rPr>
          <w:rFonts w:cstheme="minorBidi"/>
        </w:rPr>
        <w:t xml:space="preserve">when it is best to meet next. </w:t>
      </w:r>
    </w:p>
    <w:p w14:paraId="31CCF89C" w14:textId="77777777" w:rsidR="00D62E01" w:rsidRPr="000547C0" w:rsidRDefault="00EB2EBE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0CE4121" w:rsidR="00D62E01" w:rsidRPr="000547C0" w:rsidRDefault="00481EC8" w:rsidP="49F5DD48">
      <w:pPr>
        <w:rPr>
          <w:rFonts w:cstheme="minorBidi"/>
        </w:rPr>
      </w:pPr>
      <w:r>
        <w:rPr>
          <w:rFonts w:cstheme="minorBidi"/>
        </w:rPr>
        <w:t xml:space="preserve">We will meet on Friday to start on Iteration 2. 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49F5DD48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EB2EBE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49F5DD48">
        <w:tc>
          <w:tcPr>
            <w:tcW w:w="5310" w:type="dxa"/>
          </w:tcPr>
          <w:p w14:paraId="0A4134BF" w14:textId="0661A3C4" w:rsidR="00F54AF4" w:rsidRDefault="00F54AF4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Set next meeting</w:t>
            </w:r>
          </w:p>
          <w:p w14:paraId="457EF93B" w14:textId="53CE8986" w:rsidR="00283986" w:rsidRDefault="00F54AF4" w:rsidP="49F5DD48">
            <w:pPr>
              <w:pStyle w:val="ListBullet"/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Set Age</w:t>
            </w:r>
            <w:r w:rsidR="003F65DD">
              <w:rPr>
                <w:rFonts w:cstheme="minorBidi"/>
              </w:rPr>
              <w:t>n</w:t>
            </w:r>
            <w:r>
              <w:rPr>
                <w:rFonts w:cstheme="minorBidi"/>
              </w:rPr>
              <w:t>da for next meeting</w:t>
            </w:r>
          </w:p>
          <w:p w14:paraId="2B4F2480" w14:textId="77777777" w:rsidR="00D60069" w:rsidRDefault="00D60069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51D5DBA4" w14:textId="77777777" w:rsidR="002B719F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0DCEEE4E" w14:textId="77777777" w:rsidR="002B719F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3B737AF6" w14:textId="1457F7ED" w:rsidR="002B719F" w:rsidRPr="000547C0" w:rsidRDefault="002B719F" w:rsidP="002B719F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3060" w:type="dxa"/>
          </w:tcPr>
          <w:p w14:paraId="3D07BCA8" w14:textId="48E6ADA2" w:rsidR="00283986" w:rsidRDefault="00F54AF4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All members</w:t>
            </w:r>
          </w:p>
          <w:p w14:paraId="3AA6D84C" w14:textId="08FA21FF" w:rsidR="00D60069" w:rsidRPr="000547C0" w:rsidRDefault="00283986" w:rsidP="49F5DD48">
            <w:pPr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 xml:space="preserve">Lilia Karl </w:t>
            </w:r>
          </w:p>
          <w:p w14:paraId="5840FF51" w14:textId="28D32FE8" w:rsidR="00D60069" w:rsidRPr="000547C0" w:rsidRDefault="49F5DD48" w:rsidP="49F5DD48">
            <w:pPr>
              <w:spacing w:after="80"/>
              <w:rPr>
                <w:rFonts w:cstheme="minorBidi"/>
              </w:rPr>
            </w:pPr>
            <w:r w:rsidRPr="49F5DD48">
              <w:rPr>
                <w:rFonts w:cstheme="minorBidi"/>
              </w:rPr>
              <w:t xml:space="preserve"> </w:t>
            </w:r>
          </w:p>
        </w:tc>
        <w:tc>
          <w:tcPr>
            <w:tcW w:w="1854" w:type="dxa"/>
          </w:tcPr>
          <w:p w14:paraId="02E6397F" w14:textId="3C4BB7D5" w:rsidR="00283986" w:rsidRDefault="00F54AF4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</w:t>
            </w:r>
            <w:r w:rsidR="00481EC8">
              <w:rPr>
                <w:rFonts w:cstheme="minorBidi"/>
              </w:rPr>
              <w:t>6</w:t>
            </w:r>
            <w:r w:rsidR="00283986" w:rsidRPr="49F5DD48">
              <w:rPr>
                <w:rFonts w:cstheme="minorBidi"/>
              </w:rPr>
              <w:t>.03.2022</w:t>
            </w:r>
          </w:p>
          <w:p w14:paraId="606321CA" w14:textId="67D6827C" w:rsidR="00D60069" w:rsidRPr="000547C0" w:rsidRDefault="003F65DD" w:rsidP="49F5DD48">
            <w:pPr>
              <w:spacing w:after="80"/>
              <w:rPr>
                <w:rFonts w:cstheme="minorBidi"/>
              </w:rPr>
            </w:pPr>
            <w:r>
              <w:rPr>
                <w:rFonts w:cstheme="minorBidi"/>
              </w:rPr>
              <w:t>1</w:t>
            </w:r>
            <w:r w:rsidR="00481EC8">
              <w:rPr>
                <w:rFonts w:cstheme="minorBidi"/>
              </w:rPr>
              <w:t>7</w:t>
            </w:r>
            <w:r w:rsidR="00283986" w:rsidRPr="49F5DD48">
              <w:rPr>
                <w:rFonts w:cstheme="minorBidi"/>
              </w:rPr>
              <w:t>.03.2022</w:t>
            </w:r>
          </w:p>
          <w:p w14:paraId="508F98FF" w14:textId="48E1B2C5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2F7DEA09" w14:textId="77777777" w:rsidTr="49F5DD48">
        <w:tc>
          <w:tcPr>
            <w:tcW w:w="5310" w:type="dxa"/>
          </w:tcPr>
          <w:p w14:paraId="3DF976DF" w14:textId="4B76B793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</w:tcPr>
          <w:p w14:paraId="26521943" w14:textId="20833F1C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</w:tcPr>
          <w:p w14:paraId="369FE76C" w14:textId="3305723B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  <w:tr w:rsidR="00D60069" w:rsidRPr="000547C0" w14:paraId="6F0B7BC3" w14:textId="77777777" w:rsidTr="49F5DD48">
        <w:tc>
          <w:tcPr>
            <w:tcW w:w="5310" w:type="dxa"/>
            <w:tcMar>
              <w:bottom w:w="288" w:type="dxa"/>
            </w:tcMar>
          </w:tcPr>
          <w:p w14:paraId="0C881FE8" w14:textId="02FE04AD" w:rsidR="00D60069" w:rsidRPr="000547C0" w:rsidRDefault="00D60069" w:rsidP="49F5DD48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cstheme="minorBid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54810DC7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7830104F" w:rsidR="00D60069" w:rsidRPr="000547C0" w:rsidRDefault="00D60069" w:rsidP="49F5DD48">
            <w:pPr>
              <w:spacing w:after="80"/>
              <w:rPr>
                <w:rFonts w:cstheme="minorBidi"/>
              </w:rPr>
            </w:pPr>
          </w:p>
        </w:tc>
      </w:tr>
    </w:tbl>
    <w:p w14:paraId="2697D922" w14:textId="77777777" w:rsidR="002B2D13" w:rsidRPr="000547C0" w:rsidRDefault="00EB2EBE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EB2EBE">
      <w:pPr>
        <w:pStyle w:val="Heading4"/>
        <w:rPr>
          <w:rFonts w:cstheme="minorHAnsi"/>
        </w:rPr>
      </w:pPr>
      <w:sdt>
        <w:sdtPr>
          <w:rPr>
            <w:rFonts w:cstheme="minorBidi"/>
          </w:rPr>
          <w:id w:val="1939641314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739C93E2">
            <w:rPr>
              <w:rFonts w:cstheme="minorBidi"/>
            </w:rPr>
            <w:t>Resources:</w:t>
          </w:r>
        </w:sdtContent>
      </w:sdt>
    </w:p>
    <w:p w14:paraId="5A40ADE8" w14:textId="6593804B" w:rsidR="739C93E2" w:rsidRDefault="739C93E2" w:rsidP="739C93E2">
      <w:pPr>
        <w:rPr>
          <w:rFonts w:ascii="Arial" w:eastAsia="Arial" w:hAnsi="Arial" w:cs="Arial"/>
          <w:color w:val="000000" w:themeColor="text1"/>
        </w:rPr>
      </w:pPr>
      <w:r w:rsidRPr="739C93E2">
        <w:rPr>
          <w:rFonts w:ascii="Arial" w:eastAsia="Arial" w:hAnsi="Arial" w:cs="Arial"/>
          <w:color w:val="000000" w:themeColor="text1"/>
        </w:rPr>
        <w:t>Refer to Personas Power Point Document Slide 40</w:t>
      </w:r>
    </w:p>
    <w:p w14:paraId="7C362F41" w14:textId="1943BD6B" w:rsidR="739C93E2" w:rsidRDefault="739C93E2" w:rsidP="739C93E2">
      <w:pPr>
        <w:rPr>
          <w:rFonts w:cstheme="minorBidi"/>
        </w:rPr>
      </w:pP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2CBDB964" w:rsidR="00212D56" w:rsidRPr="000547C0" w:rsidRDefault="003F65DD" w:rsidP="415040BD">
      <w:pPr>
        <w:rPr>
          <w:rFonts w:cstheme="minorBidi"/>
        </w:rPr>
      </w:pPr>
      <w:r>
        <w:rPr>
          <w:rFonts w:cstheme="minorBidi"/>
        </w:rPr>
        <w:t>1</w:t>
      </w:r>
      <w:r w:rsidR="00481EC8">
        <w:rPr>
          <w:rFonts w:cstheme="minorBidi"/>
        </w:rPr>
        <w:t>8</w:t>
      </w:r>
      <w:r>
        <w:rPr>
          <w:rFonts w:cstheme="minorBidi"/>
        </w:rPr>
        <w:t>.03</w:t>
      </w:r>
      <w:r w:rsidR="005E6CC6" w:rsidRPr="415040BD">
        <w:rPr>
          <w:rFonts w:cstheme="minorBidi"/>
        </w:rPr>
        <w:t>.2022</w:t>
      </w:r>
    </w:p>
    <w:p w14:paraId="1C4E2CA6" w14:textId="7FE0182E" w:rsidR="00212D56" w:rsidRPr="000547C0" w:rsidRDefault="00212D56">
      <w:pPr>
        <w:rPr>
          <w:rFonts w:cstheme="minorHAnsi"/>
        </w:rPr>
      </w:pPr>
    </w:p>
    <w:sectPr w:rsidR="00212D56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B814" w14:textId="77777777" w:rsidR="00EB2EBE" w:rsidRDefault="00EB2EBE">
      <w:pPr>
        <w:spacing w:before="0" w:after="0"/>
      </w:pPr>
      <w:r>
        <w:separator/>
      </w:r>
    </w:p>
  </w:endnote>
  <w:endnote w:type="continuationSeparator" w:id="0">
    <w:p w14:paraId="3DDF3E15" w14:textId="77777777" w:rsidR="00EB2EBE" w:rsidRDefault="00EB2E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88B2" w14:textId="77777777" w:rsidR="00EB2EBE" w:rsidRDefault="00EB2EBE">
      <w:pPr>
        <w:spacing w:before="0" w:after="0"/>
      </w:pPr>
      <w:r>
        <w:separator/>
      </w:r>
    </w:p>
  </w:footnote>
  <w:footnote w:type="continuationSeparator" w:id="0">
    <w:p w14:paraId="13B286E3" w14:textId="77777777" w:rsidR="00EB2EBE" w:rsidRDefault="00EB2EB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2C4E2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B200A8C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85A"/>
    <w:multiLevelType w:val="hybridMultilevel"/>
    <w:tmpl w:val="312260F4"/>
    <w:lvl w:ilvl="0" w:tplc="DC72B9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38C5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C3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F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AF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D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2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B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036A"/>
    <w:multiLevelType w:val="hybridMultilevel"/>
    <w:tmpl w:val="3C420A74"/>
    <w:lvl w:ilvl="0" w:tplc="4260D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27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6C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E3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4F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4B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0F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A0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AE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17E5"/>
    <w:rsid w:val="00145FDE"/>
    <w:rsid w:val="00155186"/>
    <w:rsid w:val="001555DC"/>
    <w:rsid w:val="001C4533"/>
    <w:rsid w:val="001E0877"/>
    <w:rsid w:val="0020000C"/>
    <w:rsid w:val="00212D56"/>
    <w:rsid w:val="002779AB"/>
    <w:rsid w:val="00283986"/>
    <w:rsid w:val="002B2D13"/>
    <w:rsid w:val="002B719F"/>
    <w:rsid w:val="0034721D"/>
    <w:rsid w:val="003D5BF7"/>
    <w:rsid w:val="003D5D47"/>
    <w:rsid w:val="003F257D"/>
    <w:rsid w:val="003F65DD"/>
    <w:rsid w:val="0041049C"/>
    <w:rsid w:val="004757E3"/>
    <w:rsid w:val="00481EC8"/>
    <w:rsid w:val="004B772D"/>
    <w:rsid w:val="004F7189"/>
    <w:rsid w:val="00516E7F"/>
    <w:rsid w:val="00543BD0"/>
    <w:rsid w:val="00552814"/>
    <w:rsid w:val="005A7328"/>
    <w:rsid w:val="005E4F0A"/>
    <w:rsid w:val="005E6CC6"/>
    <w:rsid w:val="006344A8"/>
    <w:rsid w:val="006C2459"/>
    <w:rsid w:val="006F5CF4"/>
    <w:rsid w:val="00734EEC"/>
    <w:rsid w:val="007D3ADA"/>
    <w:rsid w:val="007F04FA"/>
    <w:rsid w:val="00873E7F"/>
    <w:rsid w:val="0088382B"/>
    <w:rsid w:val="008B5886"/>
    <w:rsid w:val="0091117E"/>
    <w:rsid w:val="009422A4"/>
    <w:rsid w:val="00946906"/>
    <w:rsid w:val="0098326F"/>
    <w:rsid w:val="00B45B43"/>
    <w:rsid w:val="00B777C6"/>
    <w:rsid w:val="00BA7A12"/>
    <w:rsid w:val="00C04371"/>
    <w:rsid w:val="00C1744B"/>
    <w:rsid w:val="00C46E93"/>
    <w:rsid w:val="00CE4D89"/>
    <w:rsid w:val="00D00455"/>
    <w:rsid w:val="00D60069"/>
    <w:rsid w:val="00D62E01"/>
    <w:rsid w:val="00D63508"/>
    <w:rsid w:val="00D661EE"/>
    <w:rsid w:val="00D73DCB"/>
    <w:rsid w:val="00D853C6"/>
    <w:rsid w:val="00D97813"/>
    <w:rsid w:val="00DB009B"/>
    <w:rsid w:val="00E048B4"/>
    <w:rsid w:val="00E25782"/>
    <w:rsid w:val="00EB2EBE"/>
    <w:rsid w:val="00ED3BB1"/>
    <w:rsid w:val="00F03EE3"/>
    <w:rsid w:val="00F434DD"/>
    <w:rsid w:val="00F51B8B"/>
    <w:rsid w:val="00F54AF4"/>
    <w:rsid w:val="00F82BAD"/>
    <w:rsid w:val="0178D770"/>
    <w:rsid w:val="0314A7D1"/>
    <w:rsid w:val="064C4893"/>
    <w:rsid w:val="0CBB8A17"/>
    <w:rsid w:val="0FF32AD9"/>
    <w:rsid w:val="173D06F3"/>
    <w:rsid w:val="18F1FFB1"/>
    <w:rsid w:val="1DAC4877"/>
    <w:rsid w:val="1F614135"/>
    <w:rsid w:val="20EA74FE"/>
    <w:rsid w:val="27532ABD"/>
    <w:rsid w:val="2C269BE0"/>
    <w:rsid w:val="2DCA59C7"/>
    <w:rsid w:val="2EB62F34"/>
    <w:rsid w:val="37713C0D"/>
    <w:rsid w:val="3E2AD155"/>
    <w:rsid w:val="415040BD"/>
    <w:rsid w:val="42B3EEB4"/>
    <w:rsid w:val="444FBF15"/>
    <w:rsid w:val="49F5DD48"/>
    <w:rsid w:val="65C9BEC2"/>
    <w:rsid w:val="68068A26"/>
    <w:rsid w:val="69A80E17"/>
    <w:rsid w:val="739C93E2"/>
    <w:rsid w:val="74EC9B4D"/>
    <w:rsid w:val="7A70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5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5D75F7"/>
    <w:rsid w:val="008C319B"/>
    <w:rsid w:val="008F3E9C"/>
    <w:rsid w:val="00AC2031"/>
    <w:rsid w:val="00BD1923"/>
    <w:rsid w:val="00C926F6"/>
    <w:rsid w:val="00D07080"/>
    <w:rsid w:val="00F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DBBA9BE7DA904DC5885564B483CD00F3">
    <w:name w:val="DBBA9BE7DA904DC5885564B483CD00F3"/>
    <w:rsid w:val="00F64E59"/>
    <w:rPr>
      <w:szCs w:val="28"/>
      <w:lang w:val="en-NZ" w:eastAsia="zh-CN" w:bidi="th-TH"/>
    </w:rPr>
  </w:style>
  <w:style w:type="paragraph" w:customStyle="1" w:styleId="720B788E45D8483493EA8F8E6D7921EA">
    <w:name w:val="720B788E45D8483493EA8F8E6D7921EA"/>
    <w:rsid w:val="00F64E59"/>
    <w:rPr>
      <w:szCs w:val="28"/>
      <w:lang w:val="en-NZ" w:eastAsia="zh-CN" w:bidi="th-TH"/>
    </w:rPr>
  </w:style>
  <w:style w:type="paragraph" w:customStyle="1" w:styleId="A9318978486842139763FBA7FB3425B3">
    <w:name w:val="A9318978486842139763FBA7FB3425B3"/>
    <w:rsid w:val="00F64E59"/>
    <w:rPr>
      <w:szCs w:val="28"/>
      <w:lang w:val="en-NZ" w:eastAsia="zh-CN" w:bidi="th-TH"/>
    </w:rPr>
  </w:style>
  <w:style w:type="paragraph" w:customStyle="1" w:styleId="A4602F5DFBEF4907B1694DEE5DCB8D41">
    <w:name w:val="A4602F5DFBEF4907B1694DEE5DCB8D41"/>
    <w:rsid w:val="00F64E59"/>
    <w:rPr>
      <w:szCs w:val="28"/>
      <w:lang w:val="en-NZ" w:eastAsia="zh-CN" w:bidi="th-TH"/>
    </w:rPr>
  </w:style>
  <w:style w:type="paragraph" w:customStyle="1" w:styleId="7F74692FCCF04C81A61C7FD77EE268BE">
    <w:name w:val="7F74692FCCF04C81A61C7FD77EE268BE"/>
    <w:rsid w:val="00F64E59"/>
    <w:rPr>
      <w:szCs w:val="28"/>
      <w:lang w:val="en-NZ" w:eastAsia="zh-CN" w:bidi="th-TH"/>
    </w:rPr>
  </w:style>
  <w:style w:type="paragraph" w:customStyle="1" w:styleId="C97BC58422B34FFFA38D5F2216FE3827">
    <w:name w:val="C97BC58422B34FFFA38D5F2216FE3827"/>
    <w:rsid w:val="00F64E59"/>
    <w:rPr>
      <w:szCs w:val="28"/>
      <w:lang w:val="en-NZ" w:eastAsia="zh-CN" w:bidi="th-TH"/>
    </w:rPr>
  </w:style>
  <w:style w:type="paragraph" w:customStyle="1" w:styleId="1A093A7330B94E7FB825FD8A9833D1E1">
    <w:name w:val="1A093A7330B94E7FB825FD8A9833D1E1"/>
    <w:rsid w:val="00F64E59"/>
    <w:rPr>
      <w:szCs w:val="28"/>
      <w:lang w:val="en-NZ" w:eastAsia="zh-CN" w:bidi="th-TH"/>
    </w:rPr>
  </w:style>
  <w:style w:type="paragraph" w:customStyle="1" w:styleId="D894096E2BB34CFFAA9F0ED4CD917729">
    <w:name w:val="D894096E2BB34CFFAA9F0ED4CD917729"/>
    <w:rsid w:val="00F64E59"/>
    <w:rPr>
      <w:szCs w:val="28"/>
      <w:lang w:val="en-NZ" w:eastAsia="zh-CN" w:bidi="th-TH"/>
    </w:rPr>
  </w:style>
  <w:style w:type="paragraph" w:customStyle="1" w:styleId="4A119FCC328A46939694A6B5879972EC">
    <w:name w:val="4A119FCC328A46939694A6B5879972EC"/>
    <w:rsid w:val="00F64E59"/>
    <w:rPr>
      <w:szCs w:val="28"/>
      <w:lang w:val="en-NZ" w:eastAsia="zh-CN" w:bidi="th-TH"/>
    </w:rPr>
  </w:style>
  <w:style w:type="paragraph" w:customStyle="1" w:styleId="3B9FC2C142C94F889BEB263CFCFFA741">
    <w:name w:val="3B9FC2C142C94F889BEB263CFCFFA741"/>
    <w:rsid w:val="00F64E59"/>
    <w:rPr>
      <w:szCs w:val="28"/>
      <w:lang w:val="en-NZ" w:eastAsia="zh-CN" w:bidi="th-TH"/>
    </w:rPr>
  </w:style>
  <w:style w:type="paragraph" w:customStyle="1" w:styleId="A6A542B181D047A58C88BDCDD179230A">
    <w:name w:val="A6A542B181D047A58C88BDCDD179230A"/>
    <w:rsid w:val="00F64E59"/>
    <w:rPr>
      <w:szCs w:val="28"/>
      <w:lang w:val="en-NZ" w:eastAsia="zh-CN" w:bidi="th-TH"/>
    </w:rPr>
  </w:style>
  <w:style w:type="paragraph" w:customStyle="1" w:styleId="6828BB7AB7E34598BC31D6AE6CBD73D7">
    <w:name w:val="6828BB7AB7E34598BC31D6AE6CBD73D7"/>
    <w:rsid w:val="00F64E59"/>
    <w:rPr>
      <w:szCs w:val="28"/>
      <w:lang w:val="en-NZ" w:eastAsia="zh-CN" w:bidi="th-TH"/>
    </w:rPr>
  </w:style>
  <w:style w:type="paragraph" w:customStyle="1" w:styleId="6EA88C0080C14A44AEDB11B2F63DDC3B">
    <w:name w:val="6EA88C0080C14A44AEDB11B2F63DDC3B"/>
    <w:rsid w:val="00F64E59"/>
    <w:rPr>
      <w:szCs w:val="28"/>
      <w:lang w:val="en-NZ" w:eastAsia="zh-CN" w:bidi="th-TH"/>
    </w:rPr>
  </w:style>
  <w:style w:type="paragraph" w:customStyle="1" w:styleId="94B60EAE34294A6F912E7EC5E0D410F2">
    <w:name w:val="94B60EAE34294A6F912E7EC5E0D410F2"/>
    <w:rsid w:val="00F64E59"/>
    <w:rPr>
      <w:szCs w:val="28"/>
      <w:lang w:val="en-NZ" w:eastAsia="zh-CN" w:bidi="th-TH"/>
    </w:rPr>
  </w:style>
  <w:style w:type="paragraph" w:customStyle="1" w:styleId="1427551301EF4B5F8BFE9B49D0AA0F91">
    <w:name w:val="1427551301EF4B5F8BFE9B49D0AA0F91"/>
    <w:rsid w:val="00F64E59"/>
    <w:rPr>
      <w:szCs w:val="28"/>
      <w:lang w:val="en-NZ" w:eastAsia="zh-CN" w:bidi="th-TH"/>
    </w:rPr>
  </w:style>
  <w:style w:type="paragraph" w:customStyle="1" w:styleId="60159BA593AF4B6B8B3D9346EE8F53A9">
    <w:name w:val="60159BA593AF4B6B8B3D9346EE8F53A9"/>
    <w:rsid w:val="00F64E59"/>
    <w:rPr>
      <w:szCs w:val="28"/>
      <w:lang w:val="en-NZ" w:eastAsia="zh-CN" w:bidi="th-TH"/>
    </w:rPr>
  </w:style>
  <w:style w:type="paragraph" w:customStyle="1" w:styleId="02445DC393404090BBAEB5CB6B5211D6">
    <w:name w:val="02445DC393404090BBAEB5CB6B5211D6"/>
    <w:rsid w:val="00F64E59"/>
    <w:rPr>
      <w:szCs w:val="28"/>
      <w:lang w:val="en-NZ" w:eastAsia="zh-CN" w:bidi="th-TH"/>
    </w:rPr>
  </w:style>
  <w:style w:type="paragraph" w:customStyle="1" w:styleId="E8BBF24CEB82425EBEFD40E7453E84A9">
    <w:name w:val="E8BBF24CEB82425EBEFD40E7453E84A9"/>
    <w:rsid w:val="00F64E59"/>
    <w:rPr>
      <w:szCs w:val="28"/>
      <w:lang w:val="en-NZ" w:eastAsia="zh-CN" w:bidi="th-T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4" ma:contentTypeDescription="Create a new document." ma:contentTypeScope="" ma:versionID="3442e5040be7c7d6ec506925bab7da29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093424a1e48dc2a31257eb06ac8143e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BD7B6-7B23-41F8-BC09-7A72A84BC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ccf94-df23-4890-b487-540125894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43752B-75EA-40EE-B7C5-6728A874A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Karl Lilia</cp:lastModifiedBy>
  <cp:revision>15</cp:revision>
  <dcterms:created xsi:type="dcterms:W3CDTF">2022-03-15T22:00:00Z</dcterms:created>
  <dcterms:modified xsi:type="dcterms:W3CDTF">2022-03-15T22:49:00Z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