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721C12BE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  <w:r w:rsidR="000C17E5">
        <w:rPr>
          <w:rFonts w:asciiTheme="minorHAnsi" w:hAnsiTheme="minorHAnsi" w:cstheme="minorHAnsi"/>
          <w:b w:val="0"/>
          <w:bCs/>
          <w:color w:val="1F497D" w:themeColor="text2"/>
        </w:rPr>
        <w:t xml:space="preserve"> 3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415040BD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4D6D134B" w:rsidR="00D62E01" w:rsidRPr="000547C0" w:rsidRDefault="00B916BB" w:rsidP="415040BD">
            <w:pPr>
              <w:pStyle w:val="Heading3"/>
              <w:rPr>
                <w:rFonts w:asciiTheme="minorHAnsi" w:hAnsiTheme="minorHAnsi" w:cstheme="minorBidi"/>
              </w:rPr>
            </w:pPr>
            <w:sdt>
              <w:sdtPr>
                <w:rPr>
                  <w:rFonts w:asciiTheme="minorHAnsi" w:hAnsiTheme="minorHAnsi" w:cstheme="minorBidi"/>
                </w:rPr>
                <w:id w:val="1866306421"/>
                <w:placeholder>
                  <w:docPart w:val="32AA0BDD74594E5B8E3C0642593BF53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415040BD">
                  <w:rPr>
                    <w:rFonts w:asciiTheme="minorHAnsi" w:hAnsiTheme="minorHAnsi" w:cstheme="minorBidi"/>
                  </w:rPr>
                  <w:t>Date</w:t>
                </w:r>
              </w:sdtContent>
            </w:sdt>
            <w:r w:rsidR="00D97813" w:rsidRPr="415040BD">
              <w:rPr>
                <w:rFonts w:asciiTheme="minorHAnsi" w:hAnsiTheme="minorHAnsi" w:cstheme="minorBidi"/>
              </w:rPr>
              <w:t xml:space="preserve">: </w:t>
            </w:r>
            <w:r w:rsidR="008B5886">
              <w:rPr>
                <w:rFonts w:asciiTheme="minorHAnsi" w:hAnsiTheme="minorHAnsi" w:cstheme="minorBidi"/>
              </w:rPr>
              <w:t>14</w:t>
            </w:r>
            <w:r w:rsidR="00D97813" w:rsidRPr="415040BD">
              <w:rPr>
                <w:rFonts w:asciiTheme="minorHAnsi" w:hAnsiTheme="minorHAnsi" w:cstheme="minorBidi"/>
              </w:rPr>
              <w:t>.03.2022</w:t>
            </w:r>
          </w:p>
          <w:p w14:paraId="3C5464D8" w14:textId="6696533D" w:rsidR="00D62E01" w:rsidRPr="000547C0" w:rsidRDefault="00B916BB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Time"/>
                <w:tag w:val="Time"/>
                <w:id w:val="807176113"/>
                <w:placeholder>
                  <w:docPart w:val="06DD4466C81A43C0A650633A1F70F607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Time</w:t>
                </w:r>
              </w:sdtContent>
            </w:sdt>
            <w:r w:rsidR="00D97813">
              <w:rPr>
                <w:rFonts w:asciiTheme="minorHAnsi" w:hAnsiTheme="minorHAnsi" w:cstheme="minorHAnsi"/>
              </w:rPr>
              <w:t xml:space="preserve">: </w:t>
            </w:r>
            <w:r w:rsidR="008B5886">
              <w:rPr>
                <w:rFonts w:asciiTheme="minorHAnsi" w:hAnsiTheme="minorHAnsi" w:cstheme="minorHAnsi"/>
              </w:rPr>
              <w:t>10am</w:t>
            </w:r>
          </w:p>
          <w:p w14:paraId="0CAD7FF3" w14:textId="5262E8EE" w:rsidR="002B2D13" w:rsidRPr="000547C0" w:rsidRDefault="00B916BB" w:rsidP="00D62E01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Location"/>
                <w:tag w:val="Location"/>
                <w:id w:val="807176140"/>
                <w:placeholder>
                  <w:docPart w:val="FD672872AC9641E29A63702A31684B36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Location</w:t>
                </w:r>
              </w:sdtContent>
            </w:sdt>
            <w:r w:rsidR="00D97813">
              <w:rPr>
                <w:rFonts w:asciiTheme="minorHAnsi" w:hAnsiTheme="minorHAnsi" w:cstheme="minorHAnsi"/>
              </w:rPr>
              <w:t xml:space="preserve">: EIT </w:t>
            </w:r>
            <w:proofErr w:type="spellStart"/>
            <w:r w:rsidR="00D97813">
              <w:rPr>
                <w:rFonts w:asciiTheme="minorHAnsi" w:hAnsiTheme="minorHAnsi" w:cstheme="minorHAnsi"/>
              </w:rPr>
              <w:t>Tarawhiti</w:t>
            </w:r>
            <w:proofErr w:type="spellEnd"/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68068A2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5D0269C5" w:rsidR="00B777C6" w:rsidRPr="000547C0" w:rsidRDefault="00D97813" w:rsidP="00B777C6">
            <w:pPr>
              <w:jc w:val="center"/>
              <w:rPr>
                <w:rFonts w:cstheme="minorHAnsi"/>
                <w:color w:val="1F497D" w:themeColor="text2"/>
              </w:rPr>
            </w:pPr>
            <w:r>
              <w:rPr>
                <w:rFonts w:cstheme="minorHAnsi"/>
                <w:color w:val="1F497D" w:themeColor="text2"/>
              </w:rPr>
              <w:t xml:space="preserve">    </w:t>
            </w:r>
          </w:p>
        </w:tc>
      </w:tr>
      <w:tr w:rsidR="002B2D13" w:rsidRPr="000547C0" w14:paraId="6F711279" w14:textId="77777777" w:rsidTr="68068A2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2D2E6F63" w:rsidR="002B2D13" w:rsidRPr="000547C0" w:rsidRDefault="00D63508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Ian All</w:t>
            </w:r>
            <w:r w:rsidR="00B45B43">
              <w:rPr>
                <w:rFonts w:cstheme="minorHAnsi"/>
              </w:rPr>
              <w:t>a</w:t>
            </w:r>
            <w:r>
              <w:rPr>
                <w:rFonts w:cstheme="minorHAnsi"/>
              </w:rPr>
              <w:t>n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9C99CF3" w:rsidR="002B2D13" w:rsidRPr="000547C0" w:rsidRDefault="00D63508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Team Agile</w:t>
            </w:r>
          </w:p>
        </w:tc>
      </w:tr>
      <w:tr w:rsidR="002B2D13" w:rsidRPr="000547C0" w14:paraId="0EA66E5E" w14:textId="77777777" w:rsidTr="68068A2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6D7C912B" w:rsidR="002B2D13" w:rsidRPr="000547C0" w:rsidRDefault="00D63508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Russe</w:t>
            </w:r>
            <w:r w:rsidR="00B45B43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l </w:t>
            </w:r>
            <w:proofErr w:type="spellStart"/>
            <w:r>
              <w:rPr>
                <w:rFonts w:cstheme="minorHAnsi"/>
              </w:rPr>
              <w:t>Ruru</w:t>
            </w:r>
            <w:proofErr w:type="spellEnd"/>
          </w:p>
        </w:tc>
        <w:tc>
          <w:tcPr>
            <w:tcW w:w="1779" w:type="dxa"/>
          </w:tcPr>
          <w:p w14:paraId="2727D4AE" w14:textId="77777777" w:rsidR="002B2D13" w:rsidRPr="000547C0" w:rsidRDefault="00B916BB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A6B9C6A" w:rsidR="002B2D13" w:rsidRPr="000547C0" w:rsidRDefault="00D63508" w:rsidP="415040BD">
            <w:pPr>
              <w:spacing w:before="60" w:after="60" w:line="276" w:lineRule="auto"/>
              <w:rPr>
                <w:rFonts w:cstheme="minorBidi"/>
              </w:rPr>
            </w:pPr>
            <w:r w:rsidRPr="415040BD">
              <w:rPr>
                <w:rFonts w:cstheme="minorBidi"/>
              </w:rPr>
              <w:t>Lilia Karl</w:t>
            </w:r>
          </w:p>
        </w:tc>
      </w:tr>
      <w:tr w:rsidR="00212D56" w:rsidRPr="000547C0" w14:paraId="509CD466" w14:textId="77777777" w:rsidTr="68068A26">
        <w:tc>
          <w:tcPr>
            <w:tcW w:w="2128" w:type="dxa"/>
          </w:tcPr>
          <w:p w14:paraId="4B289DF6" w14:textId="09EF14CA" w:rsidR="00212D56" w:rsidRPr="000547C0" w:rsidRDefault="00B916BB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03D73C39" w:rsidR="00212D56" w:rsidRPr="000547C0" w:rsidRDefault="00D63508" w:rsidP="415040BD">
            <w:pPr>
              <w:spacing w:before="60" w:after="60" w:line="276" w:lineRule="auto"/>
              <w:rPr>
                <w:rFonts w:cstheme="minorBidi"/>
              </w:rPr>
            </w:pPr>
            <w:r w:rsidRPr="415040BD">
              <w:rPr>
                <w:rFonts w:cstheme="minorBidi"/>
              </w:rPr>
              <w:t>Lilia Karl, Russe</w:t>
            </w:r>
            <w:r w:rsidR="00B45B43" w:rsidRPr="415040BD">
              <w:rPr>
                <w:rFonts w:cstheme="minorBidi"/>
              </w:rPr>
              <w:t>l</w:t>
            </w:r>
            <w:r w:rsidRPr="415040BD">
              <w:rPr>
                <w:rFonts w:cstheme="minorBidi"/>
              </w:rPr>
              <w:t xml:space="preserve">l </w:t>
            </w:r>
            <w:proofErr w:type="spellStart"/>
            <w:r w:rsidRPr="415040BD">
              <w:rPr>
                <w:rFonts w:cstheme="minorBidi"/>
              </w:rPr>
              <w:t>Ruru</w:t>
            </w:r>
            <w:proofErr w:type="spellEnd"/>
          </w:p>
        </w:tc>
      </w:tr>
      <w:tr w:rsidR="00212D56" w:rsidRPr="000547C0" w14:paraId="68376BDD" w14:textId="77777777" w:rsidTr="68068A2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14E12DF8" w:rsidR="00212D56" w:rsidRPr="000547C0" w:rsidRDefault="008B5886" w:rsidP="415040BD">
            <w:pPr>
              <w:spacing w:before="60" w:after="60" w:line="276" w:lineRule="auto"/>
              <w:rPr>
                <w:rFonts w:cstheme="minorBidi"/>
              </w:rPr>
            </w:pPr>
            <w:r>
              <w:rPr>
                <w:rFonts w:cstheme="minorBidi"/>
              </w:rPr>
              <w:t xml:space="preserve">Cole William </w:t>
            </w:r>
            <w:proofErr w:type="spellStart"/>
            <w:r>
              <w:rPr>
                <w:rFonts w:cstheme="minorBidi"/>
              </w:rPr>
              <w:t>Yuile</w:t>
            </w:r>
            <w:proofErr w:type="spellEnd"/>
            <w:r>
              <w:rPr>
                <w:rFonts w:cstheme="minorBidi"/>
              </w:rPr>
              <w:t xml:space="preserve"> </w:t>
            </w:r>
          </w:p>
        </w:tc>
      </w:tr>
      <w:tr w:rsidR="00212D56" w:rsidRPr="000547C0" w14:paraId="14D58E6E" w14:textId="77777777" w:rsidTr="68068A2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B916BB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68068A2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71EAE366" w:rsidR="000547C0" w:rsidRPr="000547C0" w:rsidRDefault="007D3ADA" w:rsidP="000547C0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Review </w:t>
            </w:r>
            <w:r w:rsidR="008B5886">
              <w:rPr>
                <w:rFonts w:cstheme="minorHAnsi"/>
              </w:rPr>
              <w:t>group progress</w:t>
            </w:r>
          </w:p>
          <w:p w14:paraId="2FAFE241" w14:textId="16839FA5" w:rsidR="008B5886" w:rsidRPr="008B5886" w:rsidRDefault="008B5886" w:rsidP="008B5886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Iteration 1 Report</w:t>
            </w:r>
          </w:p>
          <w:p w14:paraId="16D7FA4F" w14:textId="127CF869" w:rsidR="008B5886" w:rsidRDefault="008B5886" w:rsidP="000547C0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Arrange future meeting</w:t>
            </w:r>
          </w:p>
          <w:p w14:paraId="2EDE499F" w14:textId="1C3F6A24" w:rsidR="00D63508" w:rsidRPr="000547C0" w:rsidRDefault="00D63508" w:rsidP="008B5886">
            <w:pPr>
              <w:pStyle w:val="ListParagraph"/>
              <w:spacing w:before="60" w:after="60" w:line="276" w:lineRule="auto"/>
              <w:ind w:left="283"/>
              <w:rPr>
                <w:rFonts w:cstheme="minorBid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49F5DD48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15025D33" w14:textId="77777777" w:rsidR="00D73DCB" w:rsidRPr="000547C0" w:rsidRDefault="00D73DCB" w:rsidP="00D73DCB">
            <w:pPr>
              <w:pStyle w:val="ListParagraph"/>
              <w:spacing w:before="60" w:after="60" w:line="276" w:lineRule="auto"/>
              <w:ind w:left="283"/>
              <w:rPr>
                <w:rFonts w:cstheme="minorHAnsi"/>
              </w:rPr>
            </w:pPr>
            <w:r>
              <w:rPr>
                <w:rFonts w:cstheme="minorHAnsi"/>
              </w:rPr>
              <w:t>Review group progress</w:t>
            </w:r>
          </w:p>
          <w:p w14:paraId="5CBAE6E5" w14:textId="35D705B2" w:rsidR="002B2D13" w:rsidRPr="000547C0" w:rsidRDefault="002B2D13" w:rsidP="49F5DD48">
            <w:pPr>
              <w:spacing w:before="60" w:after="60" w:line="276" w:lineRule="auto"/>
              <w:rPr>
                <w:rFonts w:cstheme="minorBidi"/>
              </w:rPr>
            </w:pPr>
          </w:p>
        </w:tc>
        <w:tc>
          <w:tcPr>
            <w:tcW w:w="1324" w:type="dxa"/>
          </w:tcPr>
          <w:p w14:paraId="0938B73C" w14:textId="77777777" w:rsidR="002B2D13" w:rsidRPr="000547C0" w:rsidRDefault="00B916BB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585037E0" w:rsidR="002B2D13" w:rsidRPr="000547C0" w:rsidRDefault="00D73DC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Russell </w:t>
            </w:r>
            <w:proofErr w:type="spellStart"/>
            <w:r>
              <w:rPr>
                <w:rFonts w:cstheme="minorHAnsi"/>
              </w:rPr>
              <w:t>Ruru</w:t>
            </w:r>
            <w:proofErr w:type="spellEnd"/>
          </w:p>
        </w:tc>
      </w:tr>
    </w:tbl>
    <w:p w14:paraId="674793E3" w14:textId="77777777" w:rsidR="002B2D13" w:rsidRPr="000547C0" w:rsidRDefault="00B916B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5BC04411" w:rsidR="002B2D13" w:rsidRPr="000547C0" w:rsidRDefault="49F5DD48" w:rsidP="49F5DD48">
      <w:pPr>
        <w:rPr>
          <w:rFonts w:cstheme="minorBidi"/>
        </w:rPr>
      </w:pPr>
      <w:r w:rsidRPr="49F5DD48">
        <w:rPr>
          <w:rFonts w:cstheme="minorBidi"/>
        </w:rPr>
        <w:t>Overall review of</w:t>
      </w:r>
      <w:r w:rsidR="00D73DCB">
        <w:rPr>
          <w:rFonts w:cstheme="minorBidi"/>
        </w:rPr>
        <w:t xml:space="preserve"> what we have done so far and what needs to be done</w:t>
      </w:r>
      <w:r w:rsidRPr="49F5DD48">
        <w:rPr>
          <w:rFonts w:cstheme="minorBidi"/>
        </w:rPr>
        <w:t xml:space="preserve">. </w:t>
      </w:r>
    </w:p>
    <w:p w14:paraId="109ADBA9" w14:textId="77777777" w:rsidR="002B2D13" w:rsidRPr="000547C0" w:rsidRDefault="00B916B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0F189C96" w:rsidR="002B2D13" w:rsidRDefault="49F5DD48" w:rsidP="49F5DD48">
      <w:pPr>
        <w:rPr>
          <w:rFonts w:cstheme="minorBidi"/>
        </w:rPr>
      </w:pPr>
      <w:r w:rsidRPr="49F5DD48">
        <w:rPr>
          <w:rFonts w:cstheme="minorBidi"/>
        </w:rPr>
        <w:t>We</w:t>
      </w:r>
      <w:r w:rsidR="000C17E5">
        <w:rPr>
          <w:rFonts w:cstheme="minorBidi"/>
        </w:rPr>
        <w:t xml:space="preserve"> decided to meet on Wednesday and</w:t>
      </w:r>
      <w:r w:rsidR="00516E7F">
        <w:rPr>
          <w:rFonts w:cstheme="minorBidi"/>
        </w:rPr>
        <w:t>,</w:t>
      </w:r>
      <w:r w:rsidR="000C17E5">
        <w:rPr>
          <w:rFonts w:cstheme="minorBidi"/>
        </w:rPr>
        <w:t xml:space="preserve"> if possible</w:t>
      </w:r>
      <w:r w:rsidR="00516E7F">
        <w:rPr>
          <w:rFonts w:cstheme="minorBidi"/>
        </w:rPr>
        <w:t>,</w:t>
      </w:r>
      <w:r w:rsidR="000C17E5">
        <w:rPr>
          <w:rFonts w:cstheme="minorBidi"/>
        </w:rPr>
        <w:t xml:space="preserve"> on Friday </w:t>
      </w:r>
    </w:p>
    <w:p w14:paraId="39893831" w14:textId="77777777" w:rsidR="00B45B43" w:rsidRPr="000547C0" w:rsidRDefault="00B45B43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69A80E1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B916BB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B916BB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B916BB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69A80E17">
        <w:tc>
          <w:tcPr>
            <w:tcW w:w="5310" w:type="dxa"/>
          </w:tcPr>
          <w:p w14:paraId="482DCB0A" w14:textId="77777777" w:rsidR="002B2D13" w:rsidRDefault="00B45B43" w:rsidP="00D60069">
            <w:pPr>
              <w:pStyle w:val="ListBullet"/>
              <w:spacing w:after="80"/>
              <w:rPr>
                <w:rFonts w:cstheme="minorBidi"/>
              </w:rPr>
            </w:pPr>
            <w:r w:rsidRPr="49F5DD48">
              <w:rPr>
                <w:rFonts w:cstheme="minorBidi"/>
              </w:rPr>
              <w:t>Review success criterion (Rubric)</w:t>
            </w:r>
          </w:p>
          <w:p w14:paraId="21A309E5" w14:textId="71A0AFE6" w:rsidR="000C17E5" w:rsidRPr="000547C0" w:rsidRDefault="000C17E5" w:rsidP="00D60069">
            <w:pPr>
              <w:pStyle w:val="ListBullet"/>
              <w:spacing w:after="80"/>
              <w:rPr>
                <w:rFonts w:cstheme="minorBidi"/>
              </w:rPr>
            </w:pPr>
            <w:r w:rsidRPr="000C17E5">
              <w:rPr>
                <w:rFonts w:cstheme="minorBidi"/>
              </w:rPr>
              <w:t>Set agenda item</w:t>
            </w:r>
            <w:r w:rsidRPr="000C17E5">
              <w:rPr>
                <w:rFonts w:cstheme="minorBidi"/>
              </w:rPr>
              <w:tab/>
            </w:r>
            <w:r w:rsidRPr="000C17E5">
              <w:rPr>
                <w:rFonts w:cstheme="minorBidi"/>
              </w:rPr>
              <w:tab/>
            </w:r>
          </w:p>
        </w:tc>
        <w:tc>
          <w:tcPr>
            <w:tcW w:w="3060" w:type="dxa"/>
          </w:tcPr>
          <w:p w14:paraId="29D38A45" w14:textId="77777777" w:rsidR="002B2D13" w:rsidRDefault="00B45B43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All group members</w:t>
            </w:r>
          </w:p>
          <w:p w14:paraId="06BF676B" w14:textId="336C3190" w:rsidR="000C17E5" w:rsidRPr="000547C0" w:rsidRDefault="000C17E5" w:rsidP="00D60069">
            <w:pPr>
              <w:spacing w:after="80"/>
              <w:rPr>
                <w:rFonts w:cstheme="minorHAnsi"/>
              </w:rPr>
            </w:pPr>
            <w:r w:rsidRPr="000C17E5">
              <w:rPr>
                <w:rFonts w:cstheme="minorBidi"/>
              </w:rPr>
              <w:t>Lilia Karl</w:t>
            </w:r>
          </w:p>
        </w:tc>
        <w:tc>
          <w:tcPr>
            <w:tcW w:w="1854" w:type="dxa"/>
          </w:tcPr>
          <w:p w14:paraId="6D74C891" w14:textId="389C05FB" w:rsidR="002B2D13" w:rsidRDefault="005E4F0A" w:rsidP="65C9BEC2">
            <w:pPr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14</w:t>
            </w:r>
            <w:r w:rsidR="00B45B43" w:rsidRPr="65C9BEC2">
              <w:rPr>
                <w:rFonts w:cstheme="minorBidi"/>
              </w:rPr>
              <w:t>.03.2022</w:t>
            </w:r>
          </w:p>
          <w:p w14:paraId="77EF2373" w14:textId="52F49BD8" w:rsidR="000C17E5" w:rsidRPr="000547C0" w:rsidRDefault="005E4F0A" w:rsidP="65C9BEC2">
            <w:pPr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14</w:t>
            </w:r>
            <w:r w:rsidR="000C17E5" w:rsidRPr="000C17E5">
              <w:rPr>
                <w:rFonts w:cstheme="minorBidi"/>
              </w:rPr>
              <w:t>.03.2022</w:t>
            </w:r>
          </w:p>
        </w:tc>
      </w:tr>
      <w:tr w:rsidR="002B2D13" w:rsidRPr="000547C0" w14:paraId="2FF9C7BF" w14:textId="77777777" w:rsidTr="69A80E17">
        <w:tc>
          <w:tcPr>
            <w:tcW w:w="5310" w:type="dxa"/>
          </w:tcPr>
          <w:p w14:paraId="42C0A497" w14:textId="131DA496" w:rsidR="002B2D13" w:rsidRPr="000547C0" w:rsidRDefault="002B2D13" w:rsidP="65C9BEC2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Bidi"/>
              </w:rPr>
            </w:pPr>
          </w:p>
        </w:tc>
        <w:tc>
          <w:tcPr>
            <w:tcW w:w="3060" w:type="dxa"/>
          </w:tcPr>
          <w:p w14:paraId="7376FD88" w14:textId="5CC1D2C6" w:rsidR="002B2D13" w:rsidRPr="000547C0" w:rsidRDefault="002B2D13" w:rsidP="65C9BEC2">
            <w:pPr>
              <w:spacing w:after="80"/>
              <w:rPr>
                <w:rFonts w:cstheme="minorBidi"/>
              </w:rPr>
            </w:pPr>
          </w:p>
        </w:tc>
        <w:tc>
          <w:tcPr>
            <w:tcW w:w="1854" w:type="dxa"/>
          </w:tcPr>
          <w:p w14:paraId="36E951F4" w14:textId="00F18D9E" w:rsidR="002B2D13" w:rsidRPr="000547C0" w:rsidRDefault="002B2D13" w:rsidP="65C9BEC2">
            <w:pPr>
              <w:spacing w:after="80"/>
              <w:rPr>
                <w:rFonts w:cstheme="minorBidi"/>
              </w:rPr>
            </w:pPr>
          </w:p>
        </w:tc>
      </w:tr>
      <w:tr w:rsidR="002B2D13" w:rsidRPr="000547C0" w14:paraId="15EF0BA1" w14:textId="77777777" w:rsidTr="69A80E17">
        <w:tc>
          <w:tcPr>
            <w:tcW w:w="5310" w:type="dxa"/>
            <w:tcMar>
              <w:bottom w:w="288" w:type="dxa"/>
            </w:tcMar>
          </w:tcPr>
          <w:p w14:paraId="1C70B684" w14:textId="7DF9AD9B" w:rsidR="002B2D13" w:rsidRPr="000547C0" w:rsidRDefault="002B2D13" w:rsidP="65C9BEC2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Bid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2B16AE69" w14:textId="581A2491" w:rsidR="002B2D13" w:rsidRPr="000547C0" w:rsidRDefault="002B2D13" w:rsidP="00D60069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202DBE6C" w14:textId="6C60C95F" w:rsidR="002B2D13" w:rsidRPr="000547C0" w:rsidRDefault="002B2D13" w:rsidP="69A80E17">
            <w:pPr>
              <w:spacing w:after="80"/>
              <w:rPr>
                <w:rFonts w:cstheme="minorBidi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49F5DD48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</w:tcPr>
          <w:p w14:paraId="07C5F196" w14:textId="77777777" w:rsidR="0091117E" w:rsidRPr="008B5886" w:rsidRDefault="0091117E" w:rsidP="0091117E">
            <w:pPr>
              <w:pStyle w:val="ListParagraph"/>
              <w:spacing w:before="60" w:after="60" w:line="276" w:lineRule="auto"/>
              <w:ind w:left="283"/>
              <w:rPr>
                <w:rFonts w:cstheme="minorHAnsi"/>
              </w:rPr>
            </w:pPr>
            <w:r>
              <w:rPr>
                <w:rFonts w:cstheme="minorHAnsi"/>
              </w:rPr>
              <w:t>Iteration 1 Report</w:t>
            </w:r>
          </w:p>
          <w:p w14:paraId="5A2E62D2" w14:textId="1A609F24" w:rsidR="00D62E01" w:rsidRPr="00B45B43" w:rsidRDefault="00D62E01" w:rsidP="49F5DD48">
            <w:pPr>
              <w:pStyle w:val="ListParagraph"/>
              <w:spacing w:before="60" w:after="60" w:line="276" w:lineRule="auto"/>
              <w:ind w:left="283"/>
              <w:rPr>
                <w:rFonts w:cstheme="minorBidi"/>
              </w:rPr>
            </w:pPr>
          </w:p>
        </w:tc>
        <w:tc>
          <w:tcPr>
            <w:tcW w:w="1324" w:type="dxa"/>
          </w:tcPr>
          <w:p w14:paraId="4091F5A5" w14:textId="77777777" w:rsidR="00D62E01" w:rsidRPr="000547C0" w:rsidRDefault="00B916BB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2108B591" w:rsidR="00D62E01" w:rsidRPr="000547C0" w:rsidRDefault="005E6CC6" w:rsidP="49F5DD48">
            <w:pPr>
              <w:rPr>
                <w:rFonts w:cstheme="minorBidi"/>
              </w:rPr>
            </w:pPr>
            <w:r w:rsidRPr="49F5DD48">
              <w:rPr>
                <w:rFonts w:cstheme="minorBidi"/>
              </w:rPr>
              <w:t>Lilia Karl</w:t>
            </w:r>
          </w:p>
        </w:tc>
      </w:tr>
    </w:tbl>
    <w:p w14:paraId="678F69FE" w14:textId="77777777" w:rsidR="00D62E01" w:rsidRPr="000547C0" w:rsidRDefault="00B916BB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74F0DE85" w:rsidR="00D62E01" w:rsidRPr="000547C0" w:rsidRDefault="00283986" w:rsidP="49F5DD48">
      <w:pPr>
        <w:rPr>
          <w:rFonts w:cstheme="minorBidi"/>
        </w:rPr>
      </w:pPr>
      <w:r w:rsidRPr="49F5DD48">
        <w:rPr>
          <w:rFonts w:cstheme="minorBidi"/>
        </w:rPr>
        <w:t xml:space="preserve">Need to </w:t>
      </w:r>
      <w:r w:rsidR="0091117E">
        <w:rPr>
          <w:rFonts w:cstheme="minorBidi"/>
        </w:rPr>
        <w:t xml:space="preserve">write the group report for Iteration 1. </w:t>
      </w:r>
      <w:r w:rsidR="00F82BAD">
        <w:rPr>
          <w:rFonts w:cstheme="minorBidi"/>
        </w:rPr>
        <w:t xml:space="preserve">We have already had a group brainstorm through sharing files on Teams. </w:t>
      </w:r>
    </w:p>
    <w:p w14:paraId="1804FCAD" w14:textId="77777777" w:rsidR="00D62E01" w:rsidRPr="000547C0" w:rsidRDefault="00B916BB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4CA359B1" w:rsidR="00D62E01" w:rsidRPr="000547C0" w:rsidRDefault="0091117E" w:rsidP="49F5DD48">
      <w:pPr>
        <w:rPr>
          <w:rFonts w:cstheme="minorBidi"/>
        </w:rPr>
      </w:pPr>
      <w:r>
        <w:rPr>
          <w:rFonts w:cstheme="minorBidi"/>
        </w:rPr>
        <w:t xml:space="preserve">We will use the time on class to </w:t>
      </w:r>
      <w:r w:rsidR="00F82BAD">
        <w:rPr>
          <w:rFonts w:cstheme="minorBidi"/>
        </w:rPr>
        <w:t>finalize</w:t>
      </w:r>
      <w:r>
        <w:rPr>
          <w:rFonts w:cstheme="minorBidi"/>
        </w:rPr>
        <w:t xml:space="preserve"> the report</w:t>
      </w:r>
      <w:r w:rsidR="00F82BAD">
        <w:rPr>
          <w:rFonts w:cstheme="minorBidi"/>
        </w:rPr>
        <w:t xml:space="preserve">.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49F5DD48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B916B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B916B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B916B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49F5DD48">
        <w:tc>
          <w:tcPr>
            <w:tcW w:w="5310" w:type="dxa"/>
          </w:tcPr>
          <w:p w14:paraId="054A4C98" w14:textId="32C99E3F" w:rsidR="00D60069" w:rsidRPr="000547C0" w:rsidRDefault="00F82BAD" w:rsidP="49F5DD48">
            <w:pPr>
              <w:pStyle w:val="ListBullet"/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Write the report</w:t>
            </w:r>
            <w:r w:rsidR="005E4F0A">
              <w:rPr>
                <w:rFonts w:cstheme="minorBidi"/>
              </w:rPr>
              <w:t xml:space="preserve"> draft</w:t>
            </w:r>
          </w:p>
          <w:p w14:paraId="71336E69" w14:textId="5ABF4F73" w:rsidR="00D60069" w:rsidRPr="000547C0" w:rsidRDefault="005E4F0A" w:rsidP="49F5DD48">
            <w:pPr>
              <w:pStyle w:val="ListBullet"/>
              <w:spacing w:after="80"/>
            </w:pPr>
            <w:r>
              <w:rPr>
                <w:rFonts w:cstheme="minorBidi"/>
              </w:rPr>
              <w:t>Write final document</w:t>
            </w:r>
          </w:p>
        </w:tc>
        <w:tc>
          <w:tcPr>
            <w:tcW w:w="3060" w:type="dxa"/>
          </w:tcPr>
          <w:p w14:paraId="7FCCC73A" w14:textId="771E3E53" w:rsidR="49F5DD48" w:rsidRDefault="49F5DD48" w:rsidP="49F5DD48">
            <w:pPr>
              <w:spacing w:after="80"/>
              <w:rPr>
                <w:rFonts w:cstheme="minorBidi"/>
              </w:rPr>
            </w:pPr>
            <w:r w:rsidRPr="49F5DD48">
              <w:rPr>
                <w:rFonts w:cstheme="minorBidi"/>
              </w:rPr>
              <w:t>Lilia Karl</w:t>
            </w:r>
            <w:r w:rsidR="005E4F0A">
              <w:rPr>
                <w:rFonts w:cstheme="minorBidi"/>
              </w:rPr>
              <w:t xml:space="preserve">, Russell </w:t>
            </w:r>
            <w:proofErr w:type="spellStart"/>
            <w:r w:rsidR="005E4F0A">
              <w:rPr>
                <w:rFonts w:cstheme="minorBidi"/>
              </w:rPr>
              <w:t>Ruru</w:t>
            </w:r>
            <w:proofErr w:type="spellEnd"/>
          </w:p>
          <w:p w14:paraId="1E312492" w14:textId="79FFE40D" w:rsidR="49F5DD48" w:rsidRDefault="005E4F0A" w:rsidP="49F5DD48">
            <w:pPr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Lilia Karl</w:t>
            </w:r>
          </w:p>
        </w:tc>
        <w:tc>
          <w:tcPr>
            <w:tcW w:w="1854" w:type="dxa"/>
          </w:tcPr>
          <w:p w14:paraId="42CA56FB" w14:textId="006F51C0" w:rsidR="00283986" w:rsidRDefault="005E4F0A" w:rsidP="49F5DD48">
            <w:pPr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14</w:t>
            </w:r>
            <w:r w:rsidR="00283986" w:rsidRPr="49F5DD48">
              <w:rPr>
                <w:rFonts w:cstheme="minorBidi"/>
              </w:rPr>
              <w:t>.03.2022</w:t>
            </w:r>
          </w:p>
          <w:p w14:paraId="69DC41E2" w14:textId="3D61F764" w:rsidR="49F5DD48" w:rsidRDefault="005E4F0A" w:rsidP="49F5DD48">
            <w:pPr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15</w:t>
            </w:r>
            <w:r w:rsidR="49F5DD48" w:rsidRPr="49F5DD48">
              <w:rPr>
                <w:rFonts w:cstheme="minorBidi"/>
              </w:rPr>
              <w:t>.03.2022</w:t>
            </w:r>
          </w:p>
        </w:tc>
      </w:tr>
      <w:tr w:rsidR="00D60069" w:rsidRPr="000547C0" w14:paraId="1AAD7927" w14:textId="77777777" w:rsidTr="49F5DD48">
        <w:tc>
          <w:tcPr>
            <w:tcW w:w="5310" w:type="dxa"/>
          </w:tcPr>
          <w:p w14:paraId="25ED6EA4" w14:textId="3621E815" w:rsidR="00D60069" w:rsidRPr="000547C0" w:rsidRDefault="00D60069" w:rsidP="00283986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0BA607F" w14:textId="348A35BC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2914B697" w14:textId="25FBEA9A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  <w:tr w:rsidR="00D60069" w:rsidRPr="000547C0" w14:paraId="793B67BE" w14:textId="77777777" w:rsidTr="49F5DD48">
        <w:tc>
          <w:tcPr>
            <w:tcW w:w="5310" w:type="dxa"/>
            <w:tcMar>
              <w:bottom w:w="288" w:type="dxa"/>
            </w:tcMar>
          </w:tcPr>
          <w:p w14:paraId="0C0D8CC9" w14:textId="340DC83F" w:rsidR="00D60069" w:rsidRPr="000547C0" w:rsidRDefault="00D60069" w:rsidP="00283986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7EDEB6A9" w14:textId="14825FF4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411261B6" w14:textId="7A743EE2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49F5DD4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12F96365" w14:textId="77777777" w:rsidR="00F54AF4" w:rsidRPr="00F54AF4" w:rsidRDefault="00F54AF4" w:rsidP="00F54AF4">
            <w:pPr>
              <w:spacing w:before="60" w:after="60" w:line="276" w:lineRule="auto"/>
              <w:rPr>
                <w:rFonts w:cstheme="minorHAnsi"/>
              </w:rPr>
            </w:pPr>
            <w:r w:rsidRPr="00F54AF4">
              <w:rPr>
                <w:rFonts w:cstheme="minorHAnsi"/>
              </w:rPr>
              <w:t>Arrange future meeting</w:t>
            </w:r>
          </w:p>
          <w:p w14:paraId="0477FAA5" w14:textId="4B633181" w:rsidR="00D62E01" w:rsidRPr="000547C0" w:rsidRDefault="00D62E01" w:rsidP="49F5DD48">
            <w:pPr>
              <w:rPr>
                <w:rFonts w:cstheme="minorBidi"/>
              </w:rPr>
            </w:pPr>
          </w:p>
        </w:tc>
        <w:tc>
          <w:tcPr>
            <w:tcW w:w="1324" w:type="dxa"/>
          </w:tcPr>
          <w:p w14:paraId="09D75167" w14:textId="77777777" w:rsidR="00D62E01" w:rsidRPr="000547C0" w:rsidRDefault="00B916BB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6AC250F7" w:rsidR="00D62E01" w:rsidRPr="000547C0" w:rsidRDefault="005E6CC6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Russel </w:t>
            </w:r>
            <w:proofErr w:type="spellStart"/>
            <w:r>
              <w:rPr>
                <w:rFonts w:cstheme="minorHAnsi"/>
              </w:rPr>
              <w:t>Ruru</w:t>
            </w:r>
            <w:proofErr w:type="spellEnd"/>
          </w:p>
        </w:tc>
      </w:tr>
    </w:tbl>
    <w:p w14:paraId="11A9415B" w14:textId="77777777" w:rsidR="00D62E01" w:rsidRPr="000547C0" w:rsidRDefault="00B916BB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2103C408" w:rsidR="00D62E01" w:rsidRPr="000547C0" w:rsidRDefault="00283986" w:rsidP="49F5DD48">
      <w:pPr>
        <w:rPr>
          <w:rFonts w:cstheme="minorBidi"/>
        </w:rPr>
      </w:pPr>
      <w:r w:rsidRPr="49F5DD48">
        <w:rPr>
          <w:rFonts w:cstheme="minorBidi"/>
        </w:rPr>
        <w:t xml:space="preserve">Agree </w:t>
      </w:r>
      <w:r w:rsidR="00F54AF4">
        <w:rPr>
          <w:rFonts w:cstheme="minorBidi"/>
        </w:rPr>
        <w:t xml:space="preserve">when it is best to meet next. </w:t>
      </w:r>
    </w:p>
    <w:p w14:paraId="31CCF89C" w14:textId="77777777" w:rsidR="00D62E01" w:rsidRPr="000547C0" w:rsidRDefault="00B916BB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47D28CF1" w:rsidR="00D62E01" w:rsidRPr="000547C0" w:rsidRDefault="00283986" w:rsidP="49F5DD48">
      <w:pPr>
        <w:rPr>
          <w:rFonts w:cstheme="minorBidi"/>
        </w:rPr>
      </w:pPr>
      <w:r w:rsidRPr="49F5DD48">
        <w:rPr>
          <w:rFonts w:cstheme="minorBidi"/>
        </w:rPr>
        <w:t xml:space="preserve">We </w:t>
      </w:r>
      <w:r w:rsidR="00F54AF4">
        <w:rPr>
          <w:rFonts w:cstheme="minorBidi"/>
        </w:rPr>
        <w:t xml:space="preserve">will meet and work together on Wednesday, and possibly on Friday.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49F5DD48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B916B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B916B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B916B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49F5DD48">
        <w:tc>
          <w:tcPr>
            <w:tcW w:w="5310" w:type="dxa"/>
          </w:tcPr>
          <w:p w14:paraId="0A4134BF" w14:textId="0661A3C4" w:rsidR="00F54AF4" w:rsidRDefault="00F54AF4" w:rsidP="49F5DD48">
            <w:pPr>
              <w:pStyle w:val="ListBullet"/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Set next meeting</w:t>
            </w:r>
          </w:p>
          <w:p w14:paraId="457EF93B" w14:textId="53CE8986" w:rsidR="00283986" w:rsidRDefault="00F54AF4" w:rsidP="49F5DD48">
            <w:pPr>
              <w:pStyle w:val="ListBullet"/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Set Age</w:t>
            </w:r>
            <w:r w:rsidR="003F65DD">
              <w:rPr>
                <w:rFonts w:cstheme="minorBidi"/>
              </w:rPr>
              <w:t>n</w:t>
            </w:r>
            <w:r>
              <w:rPr>
                <w:rFonts w:cstheme="minorBidi"/>
              </w:rPr>
              <w:t>da for next meeting</w:t>
            </w:r>
          </w:p>
          <w:p w14:paraId="3B737AF6" w14:textId="0D845590" w:rsidR="00D60069" w:rsidRPr="000547C0" w:rsidRDefault="00D60069" w:rsidP="003F65DD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3060" w:type="dxa"/>
          </w:tcPr>
          <w:p w14:paraId="3D07BCA8" w14:textId="48E6ADA2" w:rsidR="00283986" w:rsidRDefault="00F54AF4" w:rsidP="49F5DD48">
            <w:pPr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All members</w:t>
            </w:r>
          </w:p>
          <w:p w14:paraId="3AA6D84C" w14:textId="08FA21FF" w:rsidR="00D60069" w:rsidRPr="000547C0" w:rsidRDefault="00283986" w:rsidP="49F5DD48">
            <w:pPr>
              <w:spacing w:after="80"/>
              <w:rPr>
                <w:rFonts w:cstheme="minorBidi"/>
              </w:rPr>
            </w:pPr>
            <w:r w:rsidRPr="49F5DD48">
              <w:rPr>
                <w:rFonts w:cstheme="minorBidi"/>
              </w:rPr>
              <w:t xml:space="preserve">Lilia Karl </w:t>
            </w:r>
          </w:p>
          <w:p w14:paraId="5840FF51" w14:textId="28D32FE8" w:rsidR="00D60069" w:rsidRPr="000547C0" w:rsidRDefault="49F5DD48" w:rsidP="49F5DD48">
            <w:pPr>
              <w:spacing w:after="80"/>
              <w:rPr>
                <w:rFonts w:cstheme="minorBidi"/>
              </w:rPr>
            </w:pPr>
            <w:r w:rsidRPr="49F5DD48">
              <w:rPr>
                <w:rFonts w:cstheme="minorBidi"/>
              </w:rPr>
              <w:t xml:space="preserve"> </w:t>
            </w:r>
          </w:p>
        </w:tc>
        <w:tc>
          <w:tcPr>
            <w:tcW w:w="1854" w:type="dxa"/>
          </w:tcPr>
          <w:p w14:paraId="02E6397F" w14:textId="5890D8B3" w:rsidR="00283986" w:rsidRDefault="00F54AF4" w:rsidP="49F5DD48">
            <w:pPr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15</w:t>
            </w:r>
            <w:r w:rsidR="00283986" w:rsidRPr="49F5DD48">
              <w:rPr>
                <w:rFonts w:cstheme="minorBidi"/>
              </w:rPr>
              <w:t>.03.2022</w:t>
            </w:r>
          </w:p>
          <w:p w14:paraId="606321CA" w14:textId="1C4B3D88" w:rsidR="00D60069" w:rsidRPr="000547C0" w:rsidRDefault="003F65DD" w:rsidP="49F5DD48">
            <w:pPr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15</w:t>
            </w:r>
            <w:r w:rsidR="00283986" w:rsidRPr="49F5DD48">
              <w:rPr>
                <w:rFonts w:cstheme="minorBidi"/>
              </w:rPr>
              <w:t>.03.2022</w:t>
            </w:r>
          </w:p>
          <w:p w14:paraId="508F98FF" w14:textId="48E1B2C5" w:rsidR="00D60069" w:rsidRPr="000547C0" w:rsidRDefault="00D60069" w:rsidP="49F5DD48">
            <w:pPr>
              <w:spacing w:after="80"/>
              <w:rPr>
                <w:rFonts w:cstheme="minorBidi"/>
              </w:rPr>
            </w:pPr>
          </w:p>
        </w:tc>
      </w:tr>
      <w:tr w:rsidR="00D60069" w:rsidRPr="000547C0" w14:paraId="2F7DEA09" w14:textId="77777777" w:rsidTr="49F5DD48">
        <w:tc>
          <w:tcPr>
            <w:tcW w:w="5310" w:type="dxa"/>
          </w:tcPr>
          <w:p w14:paraId="3DF976DF" w14:textId="4B76B793" w:rsidR="00D60069" w:rsidRPr="000547C0" w:rsidRDefault="00D60069" w:rsidP="49F5DD48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Bidi"/>
              </w:rPr>
            </w:pPr>
          </w:p>
        </w:tc>
        <w:tc>
          <w:tcPr>
            <w:tcW w:w="3060" w:type="dxa"/>
          </w:tcPr>
          <w:p w14:paraId="26521943" w14:textId="20833F1C" w:rsidR="00D60069" w:rsidRPr="000547C0" w:rsidRDefault="00D60069" w:rsidP="49F5DD48">
            <w:pPr>
              <w:spacing w:after="80"/>
              <w:rPr>
                <w:rFonts w:cstheme="minorBidi"/>
              </w:rPr>
            </w:pPr>
          </w:p>
        </w:tc>
        <w:tc>
          <w:tcPr>
            <w:tcW w:w="1854" w:type="dxa"/>
          </w:tcPr>
          <w:p w14:paraId="369FE76C" w14:textId="3305723B" w:rsidR="00D60069" w:rsidRPr="000547C0" w:rsidRDefault="00D60069" w:rsidP="49F5DD48">
            <w:pPr>
              <w:spacing w:after="80"/>
              <w:rPr>
                <w:rFonts w:cstheme="minorBidi"/>
              </w:rPr>
            </w:pPr>
          </w:p>
        </w:tc>
      </w:tr>
      <w:tr w:rsidR="00D60069" w:rsidRPr="000547C0" w14:paraId="6F0B7BC3" w14:textId="77777777" w:rsidTr="49F5DD48">
        <w:tc>
          <w:tcPr>
            <w:tcW w:w="5310" w:type="dxa"/>
            <w:tcMar>
              <w:bottom w:w="288" w:type="dxa"/>
            </w:tcMar>
          </w:tcPr>
          <w:p w14:paraId="0C881FE8" w14:textId="02FE04AD" w:rsidR="00D60069" w:rsidRPr="000547C0" w:rsidRDefault="00D60069" w:rsidP="49F5DD48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Bid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5D3CC971" w14:textId="54810DC7" w:rsidR="00D60069" w:rsidRPr="000547C0" w:rsidRDefault="00D60069" w:rsidP="49F5DD48">
            <w:pPr>
              <w:spacing w:after="80"/>
              <w:rPr>
                <w:rFonts w:cstheme="minorBid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0008DCCE" w14:textId="7830104F" w:rsidR="00D60069" w:rsidRPr="000547C0" w:rsidRDefault="00D60069" w:rsidP="49F5DD48">
            <w:pPr>
              <w:spacing w:after="80"/>
              <w:rPr>
                <w:rFonts w:cstheme="minorBidi"/>
              </w:rPr>
            </w:pPr>
          </w:p>
        </w:tc>
      </w:tr>
    </w:tbl>
    <w:p w14:paraId="2697D922" w14:textId="77777777" w:rsidR="002B2D13" w:rsidRPr="000547C0" w:rsidRDefault="00B916BB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B916BB">
      <w:pPr>
        <w:pStyle w:val="Heading4"/>
        <w:rPr>
          <w:rFonts w:cstheme="minorHAnsi"/>
        </w:rPr>
      </w:pPr>
      <w:sdt>
        <w:sdtPr>
          <w:rPr>
            <w:rFonts w:cstheme="minorBidi"/>
          </w:rPr>
          <w:id w:val="1939641314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739C93E2">
            <w:rPr>
              <w:rFonts w:cstheme="minorBidi"/>
            </w:rPr>
            <w:t>Resources:</w:t>
          </w:r>
        </w:sdtContent>
      </w:sdt>
    </w:p>
    <w:p w14:paraId="5A40ADE8" w14:textId="6593804B" w:rsidR="739C93E2" w:rsidRDefault="739C93E2" w:rsidP="739C93E2">
      <w:pPr>
        <w:rPr>
          <w:rFonts w:ascii="Arial" w:eastAsia="Arial" w:hAnsi="Arial" w:cs="Arial"/>
          <w:color w:val="000000" w:themeColor="text1"/>
        </w:rPr>
      </w:pPr>
      <w:r w:rsidRPr="739C93E2">
        <w:rPr>
          <w:rFonts w:ascii="Arial" w:eastAsia="Arial" w:hAnsi="Arial" w:cs="Arial"/>
          <w:color w:val="000000" w:themeColor="text1"/>
        </w:rPr>
        <w:t>Refer to Personas Power Point Document Slide 40</w:t>
      </w:r>
    </w:p>
    <w:p w14:paraId="7C362F41" w14:textId="1943BD6B" w:rsidR="739C93E2" w:rsidRDefault="739C93E2" w:rsidP="739C93E2">
      <w:pPr>
        <w:rPr>
          <w:rFonts w:cstheme="minorBidi"/>
        </w:rPr>
      </w:pP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1EA4511C" w:rsidR="00212D56" w:rsidRPr="000547C0" w:rsidRDefault="003F65DD" w:rsidP="415040BD">
      <w:pPr>
        <w:rPr>
          <w:rFonts w:cstheme="minorBidi"/>
        </w:rPr>
      </w:pPr>
      <w:r>
        <w:rPr>
          <w:rFonts w:cstheme="minorBidi"/>
        </w:rPr>
        <w:t>16.03</w:t>
      </w:r>
      <w:r w:rsidR="005E6CC6" w:rsidRPr="415040BD">
        <w:rPr>
          <w:rFonts w:cstheme="minorBidi"/>
        </w:rPr>
        <w:t>.2022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A7EE2" w14:textId="77777777" w:rsidR="00B916BB" w:rsidRDefault="00B916BB">
      <w:pPr>
        <w:spacing w:before="0" w:after="0"/>
      </w:pPr>
      <w:r>
        <w:separator/>
      </w:r>
    </w:p>
  </w:endnote>
  <w:endnote w:type="continuationSeparator" w:id="0">
    <w:p w14:paraId="257B5B46" w14:textId="77777777" w:rsidR="00B916BB" w:rsidRDefault="00B916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F895C" w14:textId="77777777" w:rsidR="00B916BB" w:rsidRDefault="00B916BB">
      <w:pPr>
        <w:spacing w:before="0" w:after="0"/>
      </w:pPr>
      <w:r>
        <w:separator/>
      </w:r>
    </w:p>
  </w:footnote>
  <w:footnote w:type="continuationSeparator" w:id="0">
    <w:p w14:paraId="15A1215F" w14:textId="77777777" w:rsidR="00B916BB" w:rsidRDefault="00B916B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2C4E2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B200A8C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D085A"/>
    <w:multiLevelType w:val="hybridMultilevel"/>
    <w:tmpl w:val="312260F4"/>
    <w:lvl w:ilvl="0" w:tplc="DC72B9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38C54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AC3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F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AF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CD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41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2E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4B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6036A"/>
    <w:multiLevelType w:val="hybridMultilevel"/>
    <w:tmpl w:val="3C420A74"/>
    <w:lvl w:ilvl="0" w:tplc="4260D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827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C6C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E3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4F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4B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0F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A0D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AE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0C17E5"/>
    <w:rsid w:val="00145FDE"/>
    <w:rsid w:val="00155186"/>
    <w:rsid w:val="001C4533"/>
    <w:rsid w:val="001E0877"/>
    <w:rsid w:val="0020000C"/>
    <w:rsid w:val="00212D56"/>
    <w:rsid w:val="002779AB"/>
    <w:rsid w:val="00283986"/>
    <w:rsid w:val="002B2D13"/>
    <w:rsid w:val="0034721D"/>
    <w:rsid w:val="003D5BF7"/>
    <w:rsid w:val="003D5D47"/>
    <w:rsid w:val="003F257D"/>
    <w:rsid w:val="003F65DD"/>
    <w:rsid w:val="0041049C"/>
    <w:rsid w:val="004B772D"/>
    <w:rsid w:val="004F7189"/>
    <w:rsid w:val="00516E7F"/>
    <w:rsid w:val="00552814"/>
    <w:rsid w:val="005A7328"/>
    <w:rsid w:val="005E4F0A"/>
    <w:rsid w:val="005E6CC6"/>
    <w:rsid w:val="006344A8"/>
    <w:rsid w:val="006C2459"/>
    <w:rsid w:val="006F5CF4"/>
    <w:rsid w:val="00734EEC"/>
    <w:rsid w:val="007D3ADA"/>
    <w:rsid w:val="007F04FA"/>
    <w:rsid w:val="00873E7F"/>
    <w:rsid w:val="008B5886"/>
    <w:rsid w:val="0091117E"/>
    <w:rsid w:val="009422A4"/>
    <w:rsid w:val="00B45B43"/>
    <w:rsid w:val="00B777C6"/>
    <w:rsid w:val="00B916BB"/>
    <w:rsid w:val="00C1744B"/>
    <w:rsid w:val="00CE4D89"/>
    <w:rsid w:val="00D60069"/>
    <w:rsid w:val="00D62E01"/>
    <w:rsid w:val="00D63508"/>
    <w:rsid w:val="00D661EE"/>
    <w:rsid w:val="00D73DCB"/>
    <w:rsid w:val="00D853C6"/>
    <w:rsid w:val="00D97813"/>
    <w:rsid w:val="00DB009B"/>
    <w:rsid w:val="00E048B4"/>
    <w:rsid w:val="00E25782"/>
    <w:rsid w:val="00ED3BB1"/>
    <w:rsid w:val="00F03EE3"/>
    <w:rsid w:val="00F434DD"/>
    <w:rsid w:val="00F54AF4"/>
    <w:rsid w:val="00F82BAD"/>
    <w:rsid w:val="0178D770"/>
    <w:rsid w:val="0314A7D1"/>
    <w:rsid w:val="064C4893"/>
    <w:rsid w:val="0CBB8A17"/>
    <w:rsid w:val="0FF32AD9"/>
    <w:rsid w:val="173D06F3"/>
    <w:rsid w:val="18F1FFB1"/>
    <w:rsid w:val="1DAC4877"/>
    <w:rsid w:val="1F614135"/>
    <w:rsid w:val="20EA74FE"/>
    <w:rsid w:val="27532ABD"/>
    <w:rsid w:val="2C269BE0"/>
    <w:rsid w:val="2DCA59C7"/>
    <w:rsid w:val="2EB62F34"/>
    <w:rsid w:val="37713C0D"/>
    <w:rsid w:val="3E2AD155"/>
    <w:rsid w:val="415040BD"/>
    <w:rsid w:val="42B3EEB4"/>
    <w:rsid w:val="444FBF15"/>
    <w:rsid w:val="49F5DD48"/>
    <w:rsid w:val="65C9BEC2"/>
    <w:rsid w:val="68068A26"/>
    <w:rsid w:val="69A80E17"/>
    <w:rsid w:val="739C93E2"/>
    <w:rsid w:val="74EC9B4D"/>
    <w:rsid w:val="7A70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5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694957"/>
    <w:rsid w:val="008C319B"/>
    <w:rsid w:val="008F3E9C"/>
    <w:rsid w:val="00AC2031"/>
    <w:rsid w:val="00BD1923"/>
    <w:rsid w:val="00C926F6"/>
    <w:rsid w:val="00D0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4" ma:contentTypeDescription="Create a new document." ma:contentTypeScope="" ma:versionID="3442e5040be7c7d6ec506925bab7da29">
  <xsd:schema xmlns:xsd="http://www.w3.org/2001/XMLSchema" xmlns:xs="http://www.w3.org/2001/XMLSchema" xmlns:p="http://schemas.microsoft.com/office/2006/metadata/properties" xmlns:ns2="4c2ccf94-df23-4890-b487-540125894612" targetNamespace="http://schemas.microsoft.com/office/2006/metadata/properties" ma:root="true" ma:fieldsID="093424a1e48dc2a31257eb06ac8143e3" ns2:_="">
    <xsd:import namespace="4c2ccf94-df23-4890-b487-54012589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ABD7B6-7B23-41F8-BC09-7A72A84BC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2ccf94-df23-4890-b487-540125894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43752B-75EA-40EE-B7C5-6728A874A9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Karl Lilia</cp:lastModifiedBy>
  <cp:revision>2</cp:revision>
  <dcterms:created xsi:type="dcterms:W3CDTF">2022-03-15T21:59:00Z</dcterms:created>
  <dcterms:modified xsi:type="dcterms:W3CDTF">2022-03-15T21:59:00Z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0x010100EF168FB953F0144BA16418B581A4BE57</vt:lpwstr>
  </property>
</Properties>
</file>