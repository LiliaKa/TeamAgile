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547C0" w:rsidR="00E25782" w:rsidP="00E25782" w:rsidRDefault="00ED3BB1" w14:paraId="725E4A89" w14:textId="596CC3A5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997582">
        <w:rPr>
          <w:rFonts w:asciiTheme="minorHAnsi" w:hAnsiTheme="minorHAnsi" w:cstheme="minorHAnsi"/>
          <w:color w:val="1F497D" w:themeColor="text2"/>
        </w:rPr>
        <w:t>2</w:t>
      </w:r>
    </w:p>
    <w:p w:rsidRPr="0020000C" w:rsidR="00B777C6" w:rsidP="00E25782" w:rsidRDefault="00F03EE3" w14:paraId="6AA03528" w14:textId="3C9A6AC8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0C17E5">
        <w:rPr>
          <w:rFonts w:asciiTheme="minorHAnsi" w:hAnsiTheme="minorHAnsi" w:cstheme="minorHAnsi"/>
          <w:b w:val="0"/>
          <w:bCs/>
          <w:color w:val="1F497D" w:themeColor="text2"/>
        </w:rPr>
        <w:t xml:space="preserve"> </w:t>
      </w:r>
      <w:r w:rsidR="00997582">
        <w:rPr>
          <w:rFonts w:asciiTheme="minorHAnsi" w:hAnsiTheme="minorHAnsi" w:cstheme="minorHAnsi"/>
          <w:b w:val="0"/>
          <w:bCs/>
          <w:color w:val="1F497D" w:themeColor="text2"/>
        </w:rPr>
        <w:t>6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Pr="000547C0" w:rsidR="002B2D13" w:rsidTr="415040BD" w14:paraId="771239B5" w14:textId="77777777">
        <w:tc>
          <w:tcPr>
            <w:tcW w:w="5932" w:type="dxa"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:rsidRPr="000547C0" w:rsidR="00D62E01" w:rsidP="415040BD" w:rsidRDefault="00F83AF4" w14:paraId="6A2C30AE" w14:textId="001C9A43">
            <w:pPr>
              <w:pStyle w:val="Heading3"/>
              <w:rPr>
                <w:rFonts w:asciiTheme="minorHAnsi" w:hAnsiTheme="minorHAnsi" w:cstheme="minorBidi"/>
              </w:rPr>
            </w:pPr>
            <w:sdt>
              <w:sdtPr>
                <w:rPr>
                  <w:rFonts w:asciiTheme="minorHAnsi" w:hAnsiTheme="minorHAnsi" w:cstheme="minorBidi"/>
                </w:rPr>
                <w:id w:val="1866306421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/>
              <w:sdtContent>
                <w:r w:rsidRPr="415040BD" w:rsidR="00D62E01">
                  <w:rPr>
                    <w:rFonts w:asciiTheme="minorHAnsi" w:hAnsiTheme="minorHAnsi" w:cstheme="minorBidi"/>
                  </w:rPr>
                  <w:t>Date</w:t>
                </w:r>
              </w:sdtContent>
            </w:sdt>
            <w:r w:rsidRPr="415040BD" w:rsidR="00D97813">
              <w:rPr>
                <w:rFonts w:asciiTheme="minorHAnsi" w:hAnsiTheme="minorHAnsi" w:cstheme="minorBidi"/>
              </w:rPr>
              <w:t>:</w:t>
            </w:r>
            <w:r w:rsidR="00997582">
              <w:rPr>
                <w:rFonts w:asciiTheme="minorHAnsi" w:hAnsiTheme="minorHAnsi" w:cstheme="minorBidi"/>
              </w:rPr>
              <w:t xml:space="preserve"> 06/04/2022</w:t>
            </w:r>
            <w:r w:rsidRPr="415040BD" w:rsidR="00D97813">
              <w:rPr>
                <w:rFonts w:asciiTheme="minorHAnsi" w:hAnsiTheme="minorHAnsi" w:cstheme="minorBidi"/>
              </w:rPr>
              <w:t xml:space="preserve"> </w:t>
            </w:r>
          </w:p>
          <w:p w:rsidRPr="000547C0" w:rsidR="00D62E01" w:rsidRDefault="00F83AF4" w14:paraId="3C5464D8" w14:textId="1A67A367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>:</w:t>
            </w:r>
            <w:r w:rsidR="00997582">
              <w:rPr>
                <w:rFonts w:asciiTheme="minorHAnsi" w:hAnsiTheme="minorHAnsi" w:cstheme="minorHAnsi"/>
              </w:rPr>
              <w:t xml:space="preserve"> 10am</w:t>
            </w:r>
          </w:p>
          <w:p w:rsidRPr="000547C0" w:rsidR="002B2D13" w:rsidP="00D62E01" w:rsidRDefault="00F83AF4" w14:paraId="0CAD7FF3" w14:textId="44C276CF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>:</w:t>
            </w:r>
            <w:r w:rsidR="00997582">
              <w:rPr>
                <w:rFonts w:asciiTheme="minorHAnsi" w:hAnsiTheme="minorHAnsi" w:cstheme="minorHAnsi"/>
              </w:rPr>
              <w:t xml:space="preserve"> 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2A4F6B39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D97813" w14:paraId="2F7966CD" w14:textId="5D0269C5">
            <w:pPr>
              <w:jc w:val="center"/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    </w:t>
            </w:r>
          </w:p>
        </w:tc>
      </w:tr>
      <w:tr w:rsidRPr="000547C0" w:rsidR="002B2D13" w:rsidTr="2A4F6B39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00212D56" w:rsidRDefault="00D63508" w14:paraId="641BFFAF" w14:textId="2D2E6F63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Ian All</w:t>
            </w:r>
            <w:r w:rsidR="00B45B43">
              <w:rPr>
                <w:rFonts w:cstheme="minorHAnsi"/>
              </w:rPr>
              <w:t>a</w:t>
            </w:r>
            <w:r>
              <w:rPr>
                <w:rFonts w:cstheme="minorHAnsi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00212D56" w:rsidRDefault="00D63508" w14:paraId="4FD9BE94" w14:textId="19C99CF3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Team Agile</w:t>
            </w:r>
          </w:p>
        </w:tc>
      </w:tr>
      <w:tr w:rsidRPr="000547C0" w:rsidR="002B2D13" w:rsidTr="2A4F6B39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00212D56" w:rsidRDefault="00946906" w14:paraId="7A298D8A" w14:textId="564E2A55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F83AF4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415040BD" w:rsidRDefault="002B2D13" w14:paraId="3E16E044" w14:textId="658CA198">
            <w:pPr>
              <w:spacing w:before="60" w:after="60" w:line="276" w:lineRule="auto"/>
              <w:rPr>
                <w:rFonts w:cstheme="minorBidi"/>
              </w:rPr>
            </w:pPr>
          </w:p>
        </w:tc>
      </w:tr>
      <w:tr w:rsidRPr="000547C0" w:rsidR="00212D56" w:rsidTr="2A4F6B39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F83AF4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2A4F6B39" w:rsidRDefault="00997582" w14:paraId="240AE26A" w14:textId="078E7562">
            <w:pPr>
              <w:spacing w:before="60" w:after="60" w:line="276" w:lineRule="auto"/>
              <w:rPr>
                <w:rFonts w:cs="Cordia New" w:cstheme="minorBidi"/>
              </w:rPr>
            </w:pPr>
            <w:r w:rsidRPr="2A4F6B39" w:rsidR="00997582">
              <w:rPr>
                <w:rFonts w:cs="Cordia New" w:cstheme="minorBidi"/>
              </w:rPr>
              <w:t>Lilia Karl</w:t>
            </w:r>
          </w:p>
        </w:tc>
      </w:tr>
      <w:tr w:rsidRPr="000547C0" w:rsidR="00212D56" w:rsidTr="2A4F6B39" w14:paraId="68376BD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2A4F6B39" w:rsidRDefault="00212D56" w14:paraId="7A63F83E" w14:textId="3E11A03D">
            <w:pPr>
              <w:pStyle w:val="Normal"/>
              <w:spacing w:before="60" w:after="60" w:line="276" w:lineRule="auto"/>
              <w:rPr>
                <w:rFonts w:cs="Cordia New" w:cstheme="minorBidi"/>
              </w:rPr>
            </w:pPr>
            <w:r w:rsidRPr="2A4F6B39" w:rsidR="00997582">
              <w:rPr>
                <w:rFonts w:cs="Cordia New" w:cstheme="minorBidi"/>
              </w:rPr>
              <w:t xml:space="preserve">Russell </w:t>
            </w:r>
            <w:r w:rsidRPr="2A4F6B39" w:rsidR="00997582">
              <w:rPr>
                <w:rFonts w:cs="Cordia New" w:cstheme="minorBidi"/>
              </w:rPr>
              <w:t>Ruru</w:t>
            </w:r>
            <w:r w:rsidRPr="2A4F6B39" w:rsidR="00997582">
              <w:rPr>
                <w:rFonts w:cs="Cordia New" w:cstheme="minorBidi"/>
              </w:rPr>
              <w:t xml:space="preserve">, Cole </w:t>
            </w:r>
            <w:r w:rsidRPr="2A4F6B39" w:rsidR="00997582">
              <w:rPr>
                <w:rFonts w:cs="Cordia New" w:cstheme="minorBidi"/>
              </w:rPr>
              <w:t>Yuile</w:t>
            </w:r>
            <w:r w:rsidRPr="2A4F6B39" w:rsidR="00997582">
              <w:rPr>
                <w:rFonts w:cs="Cordia New" w:cstheme="minorBidi"/>
              </w:rPr>
              <w:t>,</w:t>
            </w:r>
          </w:p>
        </w:tc>
      </w:tr>
      <w:tr w:rsidRPr="000547C0" w:rsidR="00212D56" w:rsidTr="2A4F6B39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F83AF4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1C4533" w14:paraId="5662514B" w14:textId="010116C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Pr="000547C0" w:rsidR="000547C0" w:rsidTr="2A4F6B39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0547C0" w:rsidP="000547C0" w:rsidRDefault="00997582" w14:paraId="5AEA310C" w14:textId="73246A5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Iteration 2 task assignment</w:t>
            </w:r>
          </w:p>
          <w:p w:rsidRPr="002B719F" w:rsidR="002B719F" w:rsidP="002B719F" w:rsidRDefault="00997582" w14:paraId="495F7DB9" w14:textId="26169795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Iteration 2 report</w:t>
            </w:r>
            <w:r w:rsidR="007D664D">
              <w:rPr>
                <w:rFonts w:cstheme="minorHAnsi"/>
              </w:rPr>
              <w:t xml:space="preserve"> </w:t>
            </w:r>
          </w:p>
          <w:p w:rsidR="008B5886" w:rsidP="000547C0" w:rsidRDefault="00997582" w14:paraId="16D7FA4F" w14:textId="2EB1A4D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Next Meeting</w:t>
            </w:r>
          </w:p>
          <w:p w:rsidRPr="000547C0" w:rsidR="00D63508" w:rsidP="008B5886" w:rsidRDefault="00D63508" w14:paraId="2EDE499F" w14:textId="1C3F6A24">
            <w:pPr>
              <w:pStyle w:val="ListParagraph"/>
              <w:spacing w:before="60" w:after="60" w:line="276" w:lineRule="auto"/>
              <w:ind w:left="283"/>
              <w:rPr>
                <w:rFonts w:cstheme="minorBid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27508B14" w14:paraId="5256CEC7" w14:textId="77777777">
        <w:tc>
          <w:tcPr>
            <w:tcW w:w="1620" w:type="dxa"/>
            <w:tcMar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  <w:tcMar/>
          </w:tcPr>
          <w:p w:rsidRPr="000547C0" w:rsidR="00997582" w:rsidP="00997582" w:rsidRDefault="00997582" w14:paraId="63C61CAB" w14:textId="77777777">
            <w:pPr>
              <w:pStyle w:val="ListParagraph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cstheme="minorHAnsi"/>
              </w:rPr>
              <w:t>Iteration 2 task assignment</w:t>
            </w:r>
          </w:p>
          <w:p w:rsidRPr="000547C0" w:rsidR="002B2D13" w:rsidP="00961EA5" w:rsidRDefault="002B2D13" w14:paraId="5CBAE6E5" w14:textId="35D705B2">
            <w:pPr>
              <w:spacing w:before="60" w:after="60" w:line="276" w:lineRule="auto"/>
              <w:rPr>
                <w:rFonts w:cstheme="minorBidi"/>
              </w:rPr>
            </w:pPr>
          </w:p>
        </w:tc>
        <w:tc>
          <w:tcPr>
            <w:tcW w:w="1324" w:type="dxa"/>
            <w:tcMar/>
          </w:tcPr>
          <w:p w:rsidRPr="000547C0" w:rsidR="002B2D13" w:rsidP="27508B14" w:rsidRDefault="00F83AF4" w14:paraId="0938B73C" w14:textId="77D12108">
            <w:pPr>
              <w:pStyle w:val="Heading2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010961799"/>
                <w15:appearance w15:val="hidden"/>
                <w:temporary/>
                <w:showingPlcHdr/>
                <w:placeholder>
                  <w:docPart w:val="4DFD1CE8E0D341EEBC755028F480CBD2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27508B14" w:rsidR="57EED29D">
                  <w:rPr>
                    <w:rFonts w:ascii="Arial" w:hAnsi="Arial" w:cs="Arial" w:asciiTheme="minorAscii" w:hAnsiTheme="minorAscii" w:cstheme="minorAscii"/>
                  </w:rPr>
                  <w:t>Presenter: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  <w:r w:rsidRPr="27508B14" w:rsidR="27508B14">
              <w:rPr>
                <w:rFonts w:ascii="Arial" w:hAnsi="Arial" w:cs="Arial" w:asciiTheme="minorAscii" w:hAnsiTheme="minorAscii" w:cstheme="minorAscii"/>
              </w:rPr>
              <w:t xml:space="preserve"> </w:t>
            </w:r>
            <w:r w:rsidRPr="27508B14" w:rsidR="27508B14">
              <w:rPr>
                <w:rFonts w:ascii="Arial" w:hAnsi="Arial" w:cs="Arial" w:asciiTheme="minorAscii" w:hAnsiTheme="minorAscii" w:cstheme="minorAscii"/>
                <w:b w:val="0"/>
                <w:bCs w:val="0"/>
              </w:rPr>
              <w:t>Lilia</w:t>
            </w:r>
          </w:p>
        </w:tc>
        <w:tc>
          <w:tcPr>
            <w:tcW w:w="2310" w:type="dxa"/>
            <w:tcMar/>
          </w:tcPr>
          <w:p w:rsidRPr="000547C0" w:rsidR="002B2D13" w:rsidRDefault="002B2D13" w14:paraId="5FDA3CAE" w14:textId="4BA1AC73">
            <w:pPr>
              <w:rPr>
                <w:rFonts w:cstheme="minorHAnsi"/>
              </w:rPr>
            </w:pPr>
          </w:p>
        </w:tc>
      </w:tr>
    </w:tbl>
    <w:p w:rsidR="002B2D13" w:rsidRDefault="00F83AF4" w14:paraId="674793E3" w14:textId="1E8C6AC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Discussion:</w:t>
          </w:r>
        </w:sdtContent>
      </w:sdt>
    </w:p>
    <w:p w:rsidRPr="00CB7081" w:rsidR="00CB7081" w:rsidP="2A4F6B39" w:rsidRDefault="00CB7081" w14:paraId="0BE86421" w14:textId="071CF655">
      <w:pPr>
        <w:pStyle w:val="Heading4"/>
        <w:rPr>
          <w:rFonts w:cs="Arial" w:cstheme="minorAscii"/>
          <w:b w:val="0"/>
          <w:bCs w:val="0"/>
        </w:rPr>
      </w:pPr>
      <w:r w:rsidRPr="47D98356" w:rsidR="00CB7081">
        <w:rPr>
          <w:rFonts w:cs="Arial" w:cstheme="minorAscii"/>
          <w:b w:val="0"/>
          <w:bCs w:val="0"/>
        </w:rPr>
        <w:t>Review Iteration 2 tasks.  This meeting was supposed to happen the day of the Lab on Weds 6/4/2022, but 2 of us were absent. (RR)</w:t>
      </w:r>
    </w:p>
    <w:p w:rsidRPr="000547C0" w:rsidR="002B2D13" w:rsidRDefault="00F83AF4" w14:paraId="109ADBA9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Conclusions:</w:t>
          </w:r>
        </w:sdtContent>
      </w:sdt>
    </w:p>
    <w:p w:rsidRPr="000547C0" w:rsidR="00CB7081" w:rsidP="2A4F6B39" w:rsidRDefault="00CB7081" w14:paraId="534F26B2" w14:textId="3BAB60F9">
      <w:pPr>
        <w:rPr>
          <w:rFonts w:cs="Cordia New" w:cstheme="minorBidi"/>
        </w:rPr>
      </w:pPr>
      <w:r w:rsidRPr="2A4F6B39" w:rsidR="00CB7081">
        <w:rPr>
          <w:rFonts w:cs="Cordia New" w:cstheme="minorBidi"/>
        </w:rPr>
        <w:t>We need to break down tasks for Iteration 2 and assign them to each member.</w:t>
      </w:r>
    </w:p>
    <w:p w:rsidR="2A4F6B39" w:rsidP="2A4F6B39" w:rsidRDefault="2A4F6B39" w14:paraId="4D2A6077" w14:textId="453320EB">
      <w:pPr>
        <w:pStyle w:val="Normal"/>
        <w:rPr>
          <w:rFonts w:cs="Cordia New" w:cstheme="minorBidi"/>
        </w:rPr>
      </w:pPr>
      <w:r w:rsidRPr="47D98356" w:rsidR="63C17F81">
        <w:rPr>
          <w:rFonts w:cs="Cordia New" w:cstheme="minorBidi"/>
        </w:rPr>
        <w:t>We appreciate that Lilia was unable to discuss the Iteration task on her own (RR)</w:t>
      </w:r>
    </w:p>
    <w:p w:rsidR="002B2D13" w:rsidP="27508B14" w:rsidRDefault="002B2D13" w14:paraId="1FE99652" w14:textId="26EF7B35">
      <w:pPr>
        <w:pStyle w:val="Normal"/>
        <w:rPr>
          <w:rFonts w:cs="Cordia New" w:cstheme="minorBidi"/>
        </w:rPr>
      </w:pPr>
      <w:r w:rsidRPr="47D98356" w:rsidR="27508B14">
        <w:rPr>
          <w:rFonts w:cs="Cordia New" w:cstheme="minorBidi"/>
        </w:rPr>
        <w:t xml:space="preserve">Lilia had already uploaded a Gant chart and </w:t>
      </w:r>
      <w:r w:rsidRPr="47D98356" w:rsidR="27508B14">
        <w:rPr>
          <w:rFonts w:cs="Cordia New" w:cstheme="minorBidi"/>
        </w:rPr>
        <w:t>breakdown</w:t>
      </w:r>
      <w:r w:rsidRPr="47D98356" w:rsidR="27508B14">
        <w:rPr>
          <w:rFonts w:cs="Cordia New" w:cstheme="minorBidi"/>
        </w:rPr>
        <w:t>, progress of completed Iteration 1 Tasks and progress of Iteration 2 Tasks so far. (RR)</w:t>
      </w:r>
    </w:p>
    <w:p w:rsidRPr="000547C0" w:rsidR="00B45B43" w:rsidRDefault="00B45B43" w14:paraId="39893831" w14:textId="77777777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27508B14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0547C0" w:rsidR="002B2D13" w:rsidP="00D60069" w:rsidRDefault="00F83AF4" w14:paraId="5F389CE8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F83AF4" w14:paraId="19E8574F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F83AF4" w14:paraId="016A422D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27508B14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="00BA7A12" w:rsidP="2A4F6B39" w:rsidRDefault="00BA7A12" w14:paraId="058B33D5" w14:textId="4299045A">
            <w:pPr>
              <w:pStyle w:val="ListBullet"/>
              <w:spacing w:after="80"/>
              <w:rPr>
                <w:rFonts w:cs="Cordia New" w:cstheme="minorBidi"/>
              </w:rPr>
            </w:pPr>
            <w:r w:rsidRPr="27508B14" w:rsidR="63C17F81">
              <w:rPr>
                <w:rFonts w:cs="Cordia New" w:cstheme="minorBidi"/>
              </w:rPr>
              <w:t>Lilia shared and uploaded a Gant chart to Teams.</w:t>
            </w:r>
          </w:p>
          <w:p w:rsidR="2A4F6B39" w:rsidP="2A4F6B39" w:rsidRDefault="2A4F6B39" w14:paraId="6ACACACE" w14:textId="148C09D5">
            <w:pPr>
              <w:pStyle w:val="ListBullet"/>
              <w:spacing w:after="80"/>
              <w:rPr/>
            </w:pPr>
            <w:r w:rsidRPr="27508B14" w:rsidR="63C17F81">
              <w:rPr>
                <w:rFonts w:cs="Cordia New" w:cstheme="minorBidi"/>
              </w:rPr>
              <w:t xml:space="preserve">Lilia’s chart added to markdown folder </w:t>
            </w:r>
          </w:p>
          <w:p w:rsidRPr="000547C0" w:rsidR="000C17E5" w:rsidP="00BA7A12" w:rsidRDefault="000C17E5" w14:paraId="21A309E5" w14:textId="70066E04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Bidi"/>
              </w:rPr>
            </w:pPr>
            <w:r w:rsidRPr="000C17E5">
              <w:rPr>
                <w:rFonts w:cstheme="minorBidi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0C17E5" w:rsidP="2A4F6B39" w:rsidRDefault="000C17E5" w14:paraId="764E3755" w14:textId="504771F9">
            <w:pPr>
              <w:rPr>
                <w:rFonts w:cs="Arial" w:cstheme="minorAscii"/>
              </w:rPr>
            </w:pPr>
            <w:r w:rsidRPr="2A4F6B39" w:rsidR="2A4F6B39">
              <w:rPr>
                <w:rFonts w:cs="Arial" w:cstheme="minorAscii"/>
              </w:rPr>
              <w:t>Lilia</w:t>
            </w:r>
          </w:p>
          <w:p w:rsidRPr="000547C0" w:rsidR="000C17E5" w:rsidP="2A4F6B39" w:rsidRDefault="000C17E5" w14:paraId="06BF676B" w14:textId="02BD4268">
            <w:pPr>
              <w:pStyle w:val="Normal"/>
              <w:rPr>
                <w:rFonts w:cs="Arial" w:cstheme="minorAscii"/>
              </w:rPr>
            </w:pPr>
            <w:r w:rsidRPr="2A4F6B39" w:rsidR="2A4F6B39">
              <w:rPr>
                <w:rFonts w:cs="Arial" w:cstheme="minorAscii"/>
              </w:rPr>
              <w:t>Russell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0C17E5" w:rsidP="000804C3" w:rsidRDefault="000C17E5" w14:paraId="77EF2373" w14:textId="4419983E">
            <w:pPr>
              <w:rPr>
                <w:rFonts w:cstheme="minorBidi"/>
              </w:rPr>
            </w:pPr>
          </w:p>
        </w:tc>
      </w:tr>
      <w:tr w:rsidRPr="000547C0" w:rsidR="002B2D13" w:rsidTr="27508B14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65C9BEC2" w:rsidRDefault="002B2D13" w14:paraId="42C0A497" w14:textId="131DA496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65C9BEC2" w:rsidRDefault="002B2D13" w14:paraId="7376FD88" w14:textId="5CC1D2C6">
            <w:p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65C9BEC2" w:rsidRDefault="002B2D13" w14:paraId="36E951F4" w14:textId="00F18D9E">
            <w:pPr>
              <w:spacing w:after="80"/>
              <w:rPr>
                <w:rFonts w:cstheme="minorBidi"/>
              </w:rPr>
            </w:pPr>
          </w:p>
        </w:tc>
      </w:tr>
      <w:tr w:rsidRPr="000547C0" w:rsidR="002B2D13" w:rsidTr="27508B14" w14:paraId="15EF0BA1" w14:textId="77777777">
        <w:trPr>
          <w:trHeight w:val="7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65C9BEC2" w:rsidRDefault="002B2D13" w14:paraId="1C70B684" w14:textId="7DF9AD9B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00D60069" w:rsidRDefault="002B2D13" w14:paraId="2B16AE69" w14:textId="581A2491">
            <w:pPr>
              <w:spacing w:after="8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69A80E17" w:rsidRDefault="002B2D13" w14:paraId="202DBE6C" w14:textId="6C60C95F">
            <w:pPr>
              <w:spacing w:after="80"/>
              <w:rPr>
                <w:rFonts w:cstheme="minorBid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27508B14" w14:paraId="4A48D7E6" w14:textId="77777777">
        <w:tc>
          <w:tcPr>
            <w:tcW w:w="1620" w:type="dxa"/>
            <w:tcMar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  <w:tcMar/>
          </w:tcPr>
          <w:p w:rsidRPr="002B719F" w:rsidR="00530D14" w:rsidP="00530D14" w:rsidRDefault="00530D14" w14:paraId="6A07C118" w14:textId="77777777">
            <w:pPr>
              <w:pStyle w:val="ListParagraph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2 report </w:t>
            </w:r>
          </w:p>
          <w:p w:rsidRPr="00B45B43" w:rsidR="00D62E01" w:rsidP="00961EA5" w:rsidRDefault="00D62E01" w14:paraId="5A2E62D2" w14:textId="1A609F24">
            <w:pPr>
              <w:pStyle w:val="ListParagraph"/>
              <w:spacing w:before="60" w:after="60" w:line="276" w:lineRule="auto"/>
              <w:ind w:left="283"/>
              <w:rPr>
                <w:rFonts w:cstheme="minorBidi"/>
              </w:rPr>
            </w:pPr>
          </w:p>
        </w:tc>
        <w:tc>
          <w:tcPr>
            <w:tcW w:w="1324" w:type="dxa"/>
            <w:tcMar/>
          </w:tcPr>
          <w:p w:rsidRPr="000547C0" w:rsidR="00D62E01" w:rsidP="27508B14" w:rsidRDefault="00F83AF4" w14:paraId="4091F5A5" w14:textId="2078D0CA">
            <w:pPr>
              <w:pStyle w:val="Heading2"/>
              <w:rPr>
                <w:rFonts w:ascii="Arial" w:hAnsi="Arial" w:eastAsia="ＭＳ Ｐゴシック" w:cs="Arial"/>
                <w:b w:val="1"/>
                <w:bCs w:val="1"/>
              </w:rPr>
            </w:pPr>
            <w:sdt>
              <w:sdtPr>
                <w:id w:val="771603543"/>
                <w15:appearance w15:val="hidden"/>
                <w:temporary/>
                <w:showingPlcHdr/>
                <w:placeholder>
                  <w:docPart w:val="D001631C20F145DE9BA1F53C18718B80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27508B14" w:rsidR="36B726E6">
                  <w:rPr>
                    <w:rFonts w:ascii="Arial" w:hAnsi="Arial" w:cs="Arial" w:asciiTheme="minorAscii" w:hAnsiTheme="minorAscii" w:cstheme="minorAscii"/>
                  </w:rPr>
                  <w:t>Presenter: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  <w:r w:rsidRPr="27508B14" w:rsidR="27508B14">
              <w:rPr>
                <w:rFonts w:ascii="Arial" w:hAnsi="Arial" w:cs="Arial" w:asciiTheme="minorAscii" w:hAnsiTheme="minorAscii" w:cstheme="minorAscii"/>
              </w:rPr>
              <w:t xml:space="preserve"> </w:t>
            </w:r>
            <w:r w:rsidRPr="27508B14" w:rsidR="27508B14">
              <w:rPr>
                <w:rFonts w:ascii="Arial" w:hAnsi="Arial" w:cs="Arial" w:asciiTheme="minorAscii" w:hAnsiTheme="minorAscii" w:cstheme="minorAscii"/>
                <w:b w:val="0"/>
                <w:bCs w:val="0"/>
              </w:rPr>
              <w:t>Lilia</w:t>
            </w:r>
          </w:p>
        </w:tc>
        <w:tc>
          <w:tcPr>
            <w:tcW w:w="2310" w:type="dxa"/>
            <w:tcMar/>
          </w:tcPr>
          <w:p w:rsidRPr="000547C0" w:rsidR="00D62E01" w:rsidP="49F5DD48" w:rsidRDefault="00D62E01" w14:paraId="3A898F3D" w14:textId="557BABAA">
            <w:pPr>
              <w:rPr>
                <w:rFonts w:cstheme="minorBidi"/>
              </w:rPr>
            </w:pPr>
          </w:p>
        </w:tc>
      </w:tr>
    </w:tbl>
    <w:p w:rsidRPr="000547C0" w:rsidR="00D62E01" w:rsidP="00D62E01" w:rsidRDefault="00F83AF4" w14:paraId="678F69FE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530D14" w:rsidR="00961EA5" w:rsidP="27508B14" w:rsidRDefault="00530D14" w14:paraId="2C661EF7" w14:textId="4F88D264">
      <w:pPr>
        <w:pStyle w:val="Heading4"/>
        <w:rPr>
          <w:rFonts w:cs="Arial" w:cstheme="minorAscii"/>
          <w:b w:val="0"/>
          <w:bCs w:val="0"/>
        </w:rPr>
      </w:pPr>
      <w:r w:rsidRPr="47D98356" w:rsidR="051ACA0A">
        <w:rPr>
          <w:rFonts w:cs="Arial" w:cstheme="minorAscii"/>
          <w:b w:val="0"/>
          <w:bCs w:val="0"/>
        </w:rPr>
        <w:t>Report on Iteration 2 due next week. Lilia and Russell only talked briefly about a group meeting (RR)</w:t>
      </w:r>
    </w:p>
    <w:p w:rsidRPr="000547C0" w:rsidR="00D62E01" w:rsidP="27508B14" w:rsidRDefault="00F83AF4" w14:paraId="1804FCAD" w14:textId="04758B1A">
      <w:pPr>
        <w:pStyle w:val="Heading4"/>
        <w:rPr>
          <w:rFonts w:cs="Arial" w:cstheme="minorAscii"/>
        </w:rPr>
      </w:pPr>
      <w:sdt>
        <w:sdtPr>
          <w:id w:val="2987133"/>
          <w15:appearance w15:val="hidden"/>
          <w:temporary/>
          <w:showingPlcHdr/>
          <w:placeholder>
            <w:docPart w:val="AD007E6BE1814B84B0B9FCC03933BAFB"/>
          </w:placeholder>
          <w:rPr>
            <w:rFonts w:cs="Arial" w:cstheme="minorAscii"/>
          </w:rPr>
        </w:sdtPr>
        <w:sdtContent>
          <w:r w:rsidRPr="27508B14" w:rsidR="36B726E6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27508B14" w:rsidP="27508B14" w:rsidRDefault="27508B14" w14:paraId="4EDBCC1A" w14:textId="648A3DBF">
      <w:pPr>
        <w:pStyle w:val="Heading4"/>
        <w:rPr>
          <w:rFonts w:cs="Arial" w:cstheme="minorAscii"/>
          <w:b w:val="0"/>
          <w:bCs w:val="0"/>
        </w:rPr>
      </w:pPr>
      <w:r w:rsidRPr="47D98356" w:rsidR="27508B14">
        <w:rPr>
          <w:rFonts w:cs="Arial" w:cstheme="minorAscii"/>
          <w:b w:val="0"/>
          <w:bCs w:val="0"/>
        </w:rPr>
        <w:t xml:space="preserve">Lilia was unable to discuss completion of Iteration 2 tasks and report on her own. </w:t>
      </w:r>
    </w:p>
    <w:p w:rsidRPr="000547C0" w:rsidR="00D62E01" w:rsidP="49F5DD48" w:rsidRDefault="00D62E01" w14:paraId="125E3B16" w14:textId="0A94A9B7">
      <w:pPr>
        <w:rPr>
          <w:rFonts w:cstheme="minorBidi"/>
        </w:rPr>
      </w:pP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47D98356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F83AF4" w14:paraId="440D8459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F83AF4" w14:paraId="559B1D80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F83AF4" w14:paraId="3AC7A92B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47D98356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01B74C0" w:rsidRDefault="00D60069" w14:paraId="645CF758" w14:textId="1BB6F996">
            <w:pPr>
              <w:pStyle w:val="ListBullet"/>
              <w:rPr/>
            </w:pPr>
            <w:r w:rsidR="27508B14">
              <w:rPr/>
              <w:t>Group focused on completing Lab 4 session</w:t>
            </w:r>
          </w:p>
          <w:p w:rsidRPr="000547C0" w:rsidR="00D60069" w:rsidP="27508B14" w:rsidRDefault="00D60069" w14:paraId="740533EE" w14:textId="38E6B48B">
            <w:pPr>
              <w:pStyle w:val="ListBullet"/>
              <w:numPr>
                <w:numId w:val="0"/>
              </w:numPr>
              <w:ind w:left="0"/>
            </w:pPr>
            <w:r w:rsidR="27508B14">
              <w:rPr/>
              <w:t xml:space="preserve">       – worked on completing Intro to GitHub assignment.</w:t>
            </w:r>
          </w:p>
          <w:p w:rsidRPr="000547C0" w:rsidR="00D60069" w:rsidP="27508B14" w:rsidRDefault="00D60069" w14:paraId="71336E69" w14:textId="4F7CE7D7">
            <w:pPr>
              <w:pStyle w:val="ListBullet"/>
              <w:numPr>
                <w:numId w:val="0"/>
              </w:numPr>
              <w:ind w:left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001555DC" w:rsidP="27508B14" w:rsidRDefault="001555DC" w14:paraId="1E312492" w14:textId="65F40689">
            <w:pPr>
              <w:pStyle w:val="Normal"/>
              <w:spacing w:after="80"/>
              <w:rPr>
                <w:rFonts w:cs="Cordia New" w:cstheme="minorBidi"/>
              </w:rPr>
            </w:pPr>
            <w:r w:rsidRPr="47D98356" w:rsidR="27508B14">
              <w:rPr>
                <w:rFonts w:cs="Cordia New" w:cstheme="minorBidi"/>
              </w:rPr>
              <w:t>Russell &amp; Cole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001555DC" w:rsidP="49F5DD48" w:rsidRDefault="001555DC" w14:paraId="69DC41E2" w14:textId="0A402BEE">
            <w:pPr>
              <w:spacing w:after="80"/>
              <w:rPr>
                <w:rFonts w:cstheme="minorBidi"/>
              </w:rPr>
            </w:pPr>
          </w:p>
        </w:tc>
      </w:tr>
      <w:tr w:rsidRPr="000547C0" w:rsidR="00D60069" w:rsidTr="47D98356" w14:paraId="1AAD79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0283986" w:rsidRDefault="00D60069" w14:paraId="25ED6EA4" w14:textId="3621E81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0284200" w:rsidRDefault="00D60069" w14:paraId="20BA607F" w14:textId="348A35BC">
            <w:pPr>
              <w:spacing w:after="8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00284200" w:rsidRDefault="00D60069" w14:paraId="2914B697" w14:textId="25FBEA9A">
            <w:pPr>
              <w:spacing w:after="80"/>
              <w:rPr>
                <w:rFonts w:cstheme="minorHAnsi"/>
              </w:rPr>
            </w:pPr>
          </w:p>
        </w:tc>
      </w:tr>
      <w:tr w:rsidRPr="000547C0" w:rsidR="00D60069" w:rsidTr="47D98356" w14:paraId="793B67B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00283986" w:rsidRDefault="00D60069" w14:paraId="0C0D8CC9" w14:textId="340DC83F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00284200" w:rsidRDefault="00D60069" w14:paraId="7EDEB6A9" w14:textId="14825FF4">
            <w:pPr>
              <w:spacing w:after="8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00284200" w:rsidRDefault="00D60069" w14:paraId="411261B6" w14:textId="7A743EE2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27508B14" w14:paraId="437F9CA5" w14:textId="77777777">
        <w:tc>
          <w:tcPr>
            <w:tcW w:w="1620" w:type="dxa"/>
            <w:tcMar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  <w:tcMar/>
          </w:tcPr>
          <w:p w:rsidR="00530D14" w:rsidP="00530D14" w:rsidRDefault="00530D14" w14:paraId="4FCAB278" w14:textId="77777777">
            <w:pPr>
              <w:pStyle w:val="ListParagraph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cstheme="minorHAnsi"/>
              </w:rPr>
              <w:t>Next Meeting</w:t>
            </w:r>
          </w:p>
          <w:p w:rsidRPr="000547C0" w:rsidR="00D62E01" w:rsidP="00961EA5" w:rsidRDefault="00D62E01" w14:paraId="0477FAA5" w14:textId="4B633181">
            <w:pPr>
              <w:spacing w:before="60" w:after="60" w:line="276" w:lineRule="auto"/>
              <w:rPr>
                <w:rFonts w:cstheme="minorBidi"/>
              </w:rPr>
            </w:pPr>
          </w:p>
        </w:tc>
        <w:tc>
          <w:tcPr>
            <w:tcW w:w="1324" w:type="dxa"/>
            <w:tcMar/>
          </w:tcPr>
          <w:p w:rsidRPr="000547C0" w:rsidR="00D62E01" w:rsidP="27508B14" w:rsidRDefault="00F83AF4" w14:paraId="09D75167" w14:textId="7812052D">
            <w:pPr>
              <w:pStyle w:val="Heading2"/>
              <w:rPr>
                <w:rFonts w:ascii="Arial" w:hAnsi="Arial" w:eastAsia="ＭＳ Ｐゴシック" w:cs="Arial"/>
                <w:b w:val="1"/>
                <w:bCs w:val="1"/>
              </w:rPr>
            </w:pPr>
            <w:sdt>
              <w:sdtPr>
                <w:id w:val="240433871"/>
                <w15:appearance w15:val="hidden"/>
                <w:temporary/>
                <w:showingPlcHdr/>
                <w:placeholder>
                  <w:docPart w:val="B6D234FE28B445DAA3C6EFECE087D8B9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27508B14" w:rsidR="36B726E6">
                  <w:rPr>
                    <w:rFonts w:ascii="Arial" w:hAnsi="Arial" w:cs="Arial" w:asciiTheme="minorAscii" w:hAnsiTheme="minorAscii" w:cstheme="minorAscii"/>
                  </w:rPr>
                  <w:t>Presenter: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  <w:r w:rsidRPr="27508B14" w:rsidR="27508B14">
              <w:rPr>
                <w:rFonts w:ascii="Arial" w:hAnsi="Arial" w:cs="Arial" w:asciiTheme="minorAscii" w:hAnsiTheme="minorAscii" w:cstheme="minorAscii"/>
              </w:rPr>
              <w:t xml:space="preserve"> </w:t>
            </w:r>
            <w:r w:rsidRPr="27508B14" w:rsidR="27508B14">
              <w:rPr>
                <w:rFonts w:ascii="Arial" w:hAnsi="Arial" w:cs="Arial" w:asciiTheme="minorAscii" w:hAnsiTheme="minorAscii" w:cstheme="minorAscii"/>
                <w:b w:val="0"/>
                <w:bCs w:val="0"/>
              </w:rPr>
              <w:t>Lilia</w:t>
            </w:r>
          </w:p>
        </w:tc>
        <w:tc>
          <w:tcPr>
            <w:tcW w:w="2310" w:type="dxa"/>
            <w:tcMar/>
          </w:tcPr>
          <w:p w:rsidRPr="000547C0" w:rsidR="00D62E01" w:rsidP="006344A8" w:rsidRDefault="00D62E01" w14:paraId="245A9E82" w14:textId="64BEBE3F">
            <w:pPr>
              <w:rPr>
                <w:rFonts w:cstheme="minorHAnsi"/>
              </w:rPr>
            </w:pPr>
          </w:p>
        </w:tc>
      </w:tr>
    </w:tbl>
    <w:p w:rsidRPr="000547C0" w:rsidR="00D62E01" w:rsidP="27508B14" w:rsidRDefault="00F83AF4" w14:paraId="11A9415B" w14:textId="0984C405">
      <w:pPr>
        <w:pStyle w:val="Heading4"/>
        <w:rPr>
          <w:rFonts w:cs="Arial" w:cstheme="minorAscii"/>
        </w:rPr>
      </w:pPr>
      <w:sdt>
        <w:sdtPr>
          <w:id w:val="1427234850"/>
          <w15:appearance w15:val="hidden"/>
          <w:temporary/>
          <w:showingPlcHdr/>
          <w:placeholder>
            <w:docPart w:val="88E2139510F74C30AACECAF3F25D4FF8"/>
          </w:placeholder>
          <w:rPr>
            <w:rFonts w:cs="Arial" w:cstheme="minorAscii"/>
          </w:rPr>
        </w:sdtPr>
        <w:sdtContent>
          <w:r w:rsidRPr="27508B14" w:rsidR="36B726E6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="27508B14" w:rsidP="27508B14" w:rsidRDefault="27508B14" w14:paraId="2700ACA2" w14:textId="745393CC">
      <w:pPr>
        <w:pStyle w:val="Heading4"/>
        <w:rPr>
          <w:rFonts w:cs="Arial" w:cstheme="minorAscii"/>
          <w:b w:val="0"/>
          <w:bCs w:val="0"/>
        </w:rPr>
      </w:pPr>
      <w:r w:rsidRPr="27508B14" w:rsidR="27508B14">
        <w:rPr>
          <w:rFonts w:cs="Arial" w:cstheme="minorAscii"/>
          <w:b w:val="0"/>
          <w:bCs w:val="0"/>
        </w:rPr>
        <w:t>We briefly discussed another group meeting, to discuss the same 3 Agenda items.</w:t>
      </w:r>
    </w:p>
    <w:p w:rsidR="00961EA5" w:rsidP="00D62E01" w:rsidRDefault="00961EA5" w14:paraId="74658644" w14:textId="77777777">
      <w:pPr>
        <w:pStyle w:val="Heading4"/>
        <w:rPr>
          <w:rFonts w:cstheme="minorHAnsi"/>
        </w:rPr>
      </w:pPr>
    </w:p>
    <w:p w:rsidRPr="000547C0" w:rsidR="00D62E01" w:rsidP="27508B14" w:rsidRDefault="00F83AF4" w14:paraId="31CCF89C" w14:textId="049572E6">
      <w:pPr>
        <w:pStyle w:val="Heading4"/>
        <w:rPr>
          <w:rFonts w:cs="Arial" w:cstheme="minorAscii"/>
        </w:rPr>
      </w:pPr>
      <w:sdt>
        <w:sdtPr>
          <w:id w:val="1755746439"/>
          <w15:appearance w15:val="hidden"/>
          <w:temporary/>
          <w:showingPlcHdr/>
          <w:placeholder>
            <w:docPart w:val="141A0C9745484EBEA960F75D7B55760F"/>
          </w:placeholder>
          <w:rPr>
            <w:rFonts w:cs="Arial" w:cstheme="minorAscii"/>
          </w:rPr>
        </w:sdtPr>
        <w:sdtContent>
          <w:r w:rsidRPr="27508B14" w:rsidR="36B726E6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63C17F81" w:rsidP="27508B14" w:rsidRDefault="63C17F81" w14:paraId="6D908F72" w14:textId="45FCEF6E">
      <w:pPr>
        <w:pStyle w:val="Normal"/>
        <w:rPr>
          <w:rFonts w:cs="Cordia New" w:cstheme="minorBidi"/>
        </w:rPr>
      </w:pPr>
      <w:r w:rsidRPr="27508B14" w:rsidR="63C17F81">
        <w:rPr>
          <w:rFonts w:cs="Cordia New" w:cstheme="minorBidi"/>
        </w:rPr>
        <w:t>Another meeting was set.</w:t>
      </w:r>
    </w:p>
    <w:p w:rsidRPr="000547C0" w:rsidR="00D62E01" w:rsidP="49F5DD48" w:rsidRDefault="00D62E01" w14:paraId="1F6A4EC4" w14:textId="75DCDF0D">
      <w:pPr>
        <w:rPr>
          <w:rFonts w:cstheme="minorBidi"/>
        </w:rPr>
      </w:pP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27508B14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F83AF4" w14:paraId="4C5C83BA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F83AF4" w14:paraId="14365E33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F83AF4" w14:paraId="04C88606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27508B14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="00F54AF4" w:rsidP="27508B14" w:rsidRDefault="00F54AF4" w14:paraId="0A4134BF" w14:textId="7E6AD3DD">
            <w:pPr>
              <w:pStyle w:val="ListBullet"/>
              <w:spacing w:after="80"/>
              <w:rPr>
                <w:rFonts w:ascii="Arial" w:hAnsi="Arial" w:eastAsia="Arial" w:cs="Arial" w:asciiTheme="minorBidi" w:hAnsiTheme="minorBidi" w:eastAsiaTheme="minorBidi" w:cstheme="minorBidi"/>
                <w:sz w:val="19"/>
                <w:szCs w:val="19"/>
              </w:rPr>
            </w:pPr>
            <w:r w:rsidRPr="27508B14" w:rsidR="63C17F81">
              <w:rPr>
                <w:rFonts w:cs="Cordia New" w:cstheme="minorBidi"/>
              </w:rPr>
              <w:t>Set meeting on Teams online.</w:t>
            </w:r>
          </w:p>
          <w:p w:rsidR="00283986" w:rsidP="27508B14" w:rsidRDefault="00283986" w14:paraId="457EF93B" w14:textId="472A0AEF">
            <w:pPr>
              <w:pStyle w:val="ListBullet"/>
              <w:numPr>
                <w:numId w:val="0"/>
              </w:numPr>
              <w:spacing w:after="80"/>
              <w:ind w:left="0"/>
              <w:rPr>
                <w:rFonts w:cs="Cordia New" w:cstheme="minorBidi"/>
              </w:rPr>
            </w:pPr>
          </w:p>
          <w:p w:rsidR="00D60069" w:rsidP="002B719F" w:rsidRDefault="00D60069" w14:paraId="2B4F2480" w14:textId="77777777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2B719F" w:rsidP="002B719F" w:rsidRDefault="002B719F" w14:paraId="51D5DBA4" w14:textId="77777777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2B719F" w:rsidP="002B719F" w:rsidRDefault="002B719F" w14:paraId="0DCEEE4E" w14:textId="77777777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Pr="000547C0" w:rsidR="002B719F" w:rsidP="002B719F" w:rsidRDefault="002B719F" w14:paraId="3B737AF6" w14:textId="1457F7ED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27508B14" w:rsidRDefault="00D60069" w14:paraId="5840FF51" w14:textId="4482CEA1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Cordia New" w:cstheme="minorBidi"/>
              </w:rPr>
            </w:pPr>
            <w:proofErr w:type="spellStart"/>
            <w:r w:rsidRPr="27508B14" w:rsidR="27508B14">
              <w:rPr>
                <w:rFonts w:cs="Cordia New" w:cstheme="minorBidi"/>
              </w:rPr>
              <w:t>Russelll</w:t>
            </w:r>
            <w:proofErr w:type="spellEnd"/>
            <w:r w:rsidRPr="27508B14" w:rsidR="27508B14">
              <w:rPr>
                <w:rFonts w:cs="Cordia New" w:cstheme="minorBidi"/>
              </w:rPr>
              <w:t xml:space="preserve"> &amp; Lilia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00283986" w:rsidP="49F5DD48" w:rsidRDefault="00283986" w14:paraId="02E6397F" w14:textId="3A5AE11D">
            <w:pPr>
              <w:spacing w:after="80"/>
              <w:rPr>
                <w:rFonts w:cstheme="minorBidi"/>
              </w:rPr>
            </w:pPr>
          </w:p>
          <w:p w:rsidRPr="000547C0" w:rsidR="00D60069" w:rsidP="00961EA5" w:rsidRDefault="00D60069" w14:paraId="508F98FF" w14:textId="784E6A57">
            <w:pPr>
              <w:spacing w:after="80"/>
              <w:rPr>
                <w:rFonts w:cstheme="minorBidi"/>
              </w:rPr>
            </w:pPr>
          </w:p>
        </w:tc>
      </w:tr>
      <w:tr w:rsidRPr="000547C0" w:rsidR="00D60069" w:rsidTr="27508B14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49F5DD48" w:rsidRDefault="00D60069" w14:paraId="3DF976DF" w14:textId="4B76B793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49F5DD48" w:rsidRDefault="00D60069" w14:paraId="26521943" w14:textId="20833F1C">
            <w:p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49F5DD48" w:rsidRDefault="00D60069" w14:paraId="369FE76C" w14:textId="3305723B">
            <w:pPr>
              <w:spacing w:after="80"/>
              <w:rPr>
                <w:rFonts w:cstheme="minorBidi"/>
              </w:rPr>
            </w:pPr>
          </w:p>
        </w:tc>
      </w:tr>
      <w:tr w:rsidRPr="000547C0" w:rsidR="00D60069" w:rsidTr="27508B14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49F5DD48" w:rsidRDefault="00D60069" w14:paraId="0C881FE8" w14:textId="02FE04AD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49F5DD48" w:rsidRDefault="00D60069" w14:paraId="5D3CC971" w14:textId="54810DC7">
            <w:p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49F5DD48" w:rsidRDefault="00D60069" w14:paraId="0008DCCE" w14:textId="7830104F">
            <w:pPr>
              <w:spacing w:after="80"/>
              <w:rPr>
                <w:rFonts w:cstheme="minorBidi"/>
              </w:rPr>
            </w:pPr>
          </w:p>
        </w:tc>
      </w:tr>
    </w:tbl>
    <w:p w:rsidRPr="000547C0" w:rsidR="002B2D13" w:rsidP="00E25782" w:rsidRDefault="00F83AF4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RDefault="00F83AF4" w14:paraId="3BC81F59" w14:textId="77777777">
      <w:pPr>
        <w:pStyle w:val="Heading4"/>
        <w:rPr>
          <w:rFonts w:cstheme="minorHAnsi"/>
        </w:rPr>
      </w:pPr>
      <w:sdt>
        <w:sdtPr>
          <w:rPr>
            <w:rFonts w:cstheme="minorBidi"/>
          </w:rPr>
          <w:id w:val="1939641314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Pr="739C93E2" w:rsidR="006344A8">
            <w:rPr>
              <w:rFonts w:cstheme="minorBidi"/>
            </w:rPr>
            <w:t>Resources:</w:t>
          </w:r>
        </w:sdtContent>
      </w:sdt>
    </w:p>
    <w:p w:rsidR="00961EA5" w:rsidP="00212D56" w:rsidRDefault="00961EA5" w14:paraId="41CD0A4F" w14:textId="77777777">
      <w:pPr>
        <w:pStyle w:val="Heading4"/>
        <w:rPr>
          <w:rFonts w:cstheme="minorHAnsi"/>
        </w:rPr>
      </w:pPr>
    </w:p>
    <w:p w:rsidRPr="000547C0" w:rsidR="00212D56" w:rsidP="27508B14" w:rsidRDefault="00212D56" w14:paraId="3CD0098F" w14:textId="20DDA62D">
      <w:pPr>
        <w:pStyle w:val="ListBullet"/>
        <w:spacing w:after="80"/>
        <w:rPr/>
      </w:pPr>
      <w:r w:rsidRPr="27508B14" w:rsidR="7757E292">
        <w:rPr>
          <w:rFonts w:cs="Arial" w:cstheme="minorAscii"/>
        </w:rPr>
        <w:t>Date of next meeting</w:t>
      </w:r>
      <w:r w:rsidRPr="27508B14" w:rsidR="7757E292">
        <w:rPr>
          <w:rFonts w:cs="Arial" w:cstheme="minorAscii"/>
        </w:rPr>
        <w:t>: Friday</w:t>
      </w:r>
      <w:r w:rsidRPr="27508B14" w:rsidR="63C17F81">
        <w:rPr>
          <w:rFonts w:cs="Cordia New" w:cstheme="minorBidi"/>
        </w:rPr>
        <w:t xml:space="preserve"> 8/04/2022 1pm.</w:t>
      </w:r>
    </w:p>
    <w:p w:rsidRPr="000547C0" w:rsidR="00212D56" w:rsidRDefault="00212D56" w14:paraId="1C4E2CA6" w14:textId="2B5887A3">
      <w:pPr>
        <w:rPr>
          <w:rFonts w:cstheme="minorHAnsi"/>
        </w:rPr>
      </w:pPr>
    </w:p>
    <w:sectPr w:rsidRPr="000547C0" w:rsidR="00212D56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3AF4" w:rsidRDefault="00F83AF4" w14:paraId="62D3B06A" w14:textId="77777777">
      <w:pPr>
        <w:spacing w:before="0" w:after="0"/>
      </w:pPr>
      <w:r>
        <w:separator/>
      </w:r>
    </w:p>
  </w:endnote>
  <w:endnote w:type="continuationSeparator" w:id="0">
    <w:p w:rsidR="00F83AF4" w:rsidRDefault="00F83AF4" w14:paraId="6D54D8F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3AF4" w:rsidRDefault="00F83AF4" w14:paraId="7077F62B" w14:textId="77777777">
      <w:pPr>
        <w:spacing w:before="0" w:after="0"/>
      </w:pPr>
      <w:r>
        <w:separator/>
      </w:r>
    </w:p>
  </w:footnote>
  <w:footnote w:type="continuationSeparator" w:id="0">
    <w:p w:rsidR="00F83AF4" w:rsidRDefault="00F83AF4" w14:paraId="3924AD9D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A2C4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EF4A816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D085A"/>
    <w:multiLevelType w:val="hybridMultilevel"/>
    <w:tmpl w:val="312260F4"/>
    <w:lvl w:ilvl="0" w:tplc="DC72B9F4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738C54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AC3E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F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1AF8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5CDB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8419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02E7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A4B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46036A"/>
    <w:multiLevelType w:val="hybridMultilevel"/>
    <w:tmpl w:val="3C420A74"/>
    <w:lvl w:ilvl="0" w:tplc="4260D1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827C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C6CF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3E3B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74F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64B9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B0F9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2A0D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BAEB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0">
    <w:abstractNumId w:val="7"/>
  </w:num>
  <w:num w:numId="1" w16cid:durableId="167642993">
    <w:abstractNumId w:val="4"/>
  </w:num>
  <w:num w:numId="2" w16cid:durableId="2141263015">
    <w:abstractNumId w:val="3"/>
  </w:num>
  <w:num w:numId="3" w16cid:durableId="1689135628">
    <w:abstractNumId w:val="5"/>
  </w:num>
  <w:num w:numId="4" w16cid:durableId="1818642864">
    <w:abstractNumId w:val="6"/>
  </w:num>
  <w:num w:numId="5" w16cid:durableId="617025634">
    <w:abstractNumId w:val="1"/>
  </w:num>
  <w:num w:numId="6" w16cid:durableId="1647707264">
    <w:abstractNumId w:val="0"/>
  </w:num>
  <w:num w:numId="7" w16cid:durableId="1314599423">
    <w:abstractNumId w:val="1"/>
    <w:lvlOverride w:ilvl="0">
      <w:startOverride w:val="1"/>
    </w:lvlOverride>
  </w:num>
  <w:num w:numId="8" w16cid:durableId="833182792">
    <w:abstractNumId w:val="1"/>
    <w:lvlOverride w:ilvl="0">
      <w:startOverride w:val="1"/>
    </w:lvlOverride>
  </w:num>
  <w:num w:numId="9" w16cid:durableId="13540680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04C3"/>
    <w:rsid w:val="00086771"/>
    <w:rsid w:val="000C17E5"/>
    <w:rsid w:val="000D206C"/>
    <w:rsid w:val="00145FDE"/>
    <w:rsid w:val="00155186"/>
    <w:rsid w:val="001555DC"/>
    <w:rsid w:val="001B74C0"/>
    <w:rsid w:val="001C323F"/>
    <w:rsid w:val="001C4533"/>
    <w:rsid w:val="001E0877"/>
    <w:rsid w:val="0020000C"/>
    <w:rsid w:val="00212D56"/>
    <w:rsid w:val="002779AB"/>
    <w:rsid w:val="00283986"/>
    <w:rsid w:val="002B2D13"/>
    <w:rsid w:val="002B719F"/>
    <w:rsid w:val="00345D66"/>
    <w:rsid w:val="003464DA"/>
    <w:rsid w:val="0034721D"/>
    <w:rsid w:val="003D5BF7"/>
    <w:rsid w:val="003D5D47"/>
    <w:rsid w:val="003F257D"/>
    <w:rsid w:val="003F65DD"/>
    <w:rsid w:val="0041049C"/>
    <w:rsid w:val="0041522C"/>
    <w:rsid w:val="00425D17"/>
    <w:rsid w:val="00447C2E"/>
    <w:rsid w:val="00461566"/>
    <w:rsid w:val="004757E3"/>
    <w:rsid w:val="00481EC8"/>
    <w:rsid w:val="004975D0"/>
    <w:rsid w:val="004B772D"/>
    <w:rsid w:val="004F7189"/>
    <w:rsid w:val="00516E7F"/>
    <w:rsid w:val="00530D14"/>
    <w:rsid w:val="00543BD0"/>
    <w:rsid w:val="00552814"/>
    <w:rsid w:val="00564E4A"/>
    <w:rsid w:val="00586FAC"/>
    <w:rsid w:val="005A7328"/>
    <w:rsid w:val="005C732C"/>
    <w:rsid w:val="005E4F0A"/>
    <w:rsid w:val="005E6CC6"/>
    <w:rsid w:val="005E7430"/>
    <w:rsid w:val="00634434"/>
    <w:rsid w:val="006344A8"/>
    <w:rsid w:val="006C2459"/>
    <w:rsid w:val="006F5CF4"/>
    <w:rsid w:val="00734EEC"/>
    <w:rsid w:val="0075214C"/>
    <w:rsid w:val="00797B7D"/>
    <w:rsid w:val="007D3ADA"/>
    <w:rsid w:val="007D664D"/>
    <w:rsid w:val="007F04FA"/>
    <w:rsid w:val="008229C9"/>
    <w:rsid w:val="00873E7F"/>
    <w:rsid w:val="0088382B"/>
    <w:rsid w:val="008A3272"/>
    <w:rsid w:val="008B5886"/>
    <w:rsid w:val="008E02EF"/>
    <w:rsid w:val="0091117E"/>
    <w:rsid w:val="009422A4"/>
    <w:rsid w:val="00946906"/>
    <w:rsid w:val="00961EA5"/>
    <w:rsid w:val="0098326F"/>
    <w:rsid w:val="00997582"/>
    <w:rsid w:val="00A44708"/>
    <w:rsid w:val="00B45B43"/>
    <w:rsid w:val="00B777C6"/>
    <w:rsid w:val="00BA7A12"/>
    <w:rsid w:val="00C04371"/>
    <w:rsid w:val="00C1744B"/>
    <w:rsid w:val="00C469AC"/>
    <w:rsid w:val="00C46E93"/>
    <w:rsid w:val="00CB7081"/>
    <w:rsid w:val="00CE4D89"/>
    <w:rsid w:val="00CF2D85"/>
    <w:rsid w:val="00D00455"/>
    <w:rsid w:val="00D227DD"/>
    <w:rsid w:val="00D4DD5C"/>
    <w:rsid w:val="00D60069"/>
    <w:rsid w:val="00D62E01"/>
    <w:rsid w:val="00D63508"/>
    <w:rsid w:val="00D661EE"/>
    <w:rsid w:val="00D73DCB"/>
    <w:rsid w:val="00D853C6"/>
    <w:rsid w:val="00D97813"/>
    <w:rsid w:val="00DB009B"/>
    <w:rsid w:val="00DD2785"/>
    <w:rsid w:val="00DE7236"/>
    <w:rsid w:val="00E048B4"/>
    <w:rsid w:val="00E25782"/>
    <w:rsid w:val="00E3006F"/>
    <w:rsid w:val="00E904DE"/>
    <w:rsid w:val="00EB2EBE"/>
    <w:rsid w:val="00ED3BB1"/>
    <w:rsid w:val="00F03EE3"/>
    <w:rsid w:val="00F434DD"/>
    <w:rsid w:val="00F51B8B"/>
    <w:rsid w:val="00F54AF4"/>
    <w:rsid w:val="00F82BAD"/>
    <w:rsid w:val="00F83AF4"/>
    <w:rsid w:val="00FB5D7D"/>
    <w:rsid w:val="014CF8EB"/>
    <w:rsid w:val="0178D770"/>
    <w:rsid w:val="02E8C94C"/>
    <w:rsid w:val="0314A7D1"/>
    <w:rsid w:val="043F6310"/>
    <w:rsid w:val="051ACA0A"/>
    <w:rsid w:val="064C4893"/>
    <w:rsid w:val="0AAEA494"/>
    <w:rsid w:val="0ADC6BEA"/>
    <w:rsid w:val="0C20516F"/>
    <w:rsid w:val="0CBB8A17"/>
    <w:rsid w:val="0E854521"/>
    <w:rsid w:val="0F8215B7"/>
    <w:rsid w:val="0FF32AD9"/>
    <w:rsid w:val="111DE618"/>
    <w:rsid w:val="14834E30"/>
    <w:rsid w:val="173D06F3"/>
    <w:rsid w:val="1773FF3F"/>
    <w:rsid w:val="1834DD40"/>
    <w:rsid w:val="18F1FFB1"/>
    <w:rsid w:val="195CF3C3"/>
    <w:rsid w:val="1DAC4877"/>
    <w:rsid w:val="1DE340C3"/>
    <w:rsid w:val="1EA41EC4"/>
    <w:rsid w:val="1F614135"/>
    <w:rsid w:val="1F760381"/>
    <w:rsid w:val="1FCF8B60"/>
    <w:rsid w:val="203FEF25"/>
    <w:rsid w:val="20EA74FE"/>
    <w:rsid w:val="22ADA443"/>
    <w:rsid w:val="27508B14"/>
    <w:rsid w:val="27532ABD"/>
    <w:rsid w:val="2A4F6B39"/>
    <w:rsid w:val="2B67133A"/>
    <w:rsid w:val="2B8A8F52"/>
    <w:rsid w:val="2C269BE0"/>
    <w:rsid w:val="2D51571F"/>
    <w:rsid w:val="2DCA59C7"/>
    <w:rsid w:val="2EB62F34"/>
    <w:rsid w:val="2FAE0581"/>
    <w:rsid w:val="305E0075"/>
    <w:rsid w:val="31213916"/>
    <w:rsid w:val="320B9FE5"/>
    <w:rsid w:val="36B726E6"/>
    <w:rsid w:val="372DEE41"/>
    <w:rsid w:val="37713C0D"/>
    <w:rsid w:val="38C8058C"/>
    <w:rsid w:val="3A658F03"/>
    <w:rsid w:val="3C015F64"/>
    <w:rsid w:val="3E2AD155"/>
    <w:rsid w:val="4011E1A6"/>
    <w:rsid w:val="40D4D087"/>
    <w:rsid w:val="415040BD"/>
    <w:rsid w:val="41ADB207"/>
    <w:rsid w:val="42B3EEB4"/>
    <w:rsid w:val="43579611"/>
    <w:rsid w:val="440C7149"/>
    <w:rsid w:val="444FBF15"/>
    <w:rsid w:val="44E552C9"/>
    <w:rsid w:val="47D98356"/>
    <w:rsid w:val="498C1E34"/>
    <w:rsid w:val="49F5DD48"/>
    <w:rsid w:val="4A1B9ABD"/>
    <w:rsid w:val="4AA75BE0"/>
    <w:rsid w:val="4AF5A11B"/>
    <w:rsid w:val="4AF5A11B"/>
    <w:rsid w:val="4BC0F918"/>
    <w:rsid w:val="4CF064AE"/>
    <w:rsid w:val="537A87A5"/>
    <w:rsid w:val="57EED29D"/>
    <w:rsid w:val="5989B119"/>
    <w:rsid w:val="5B25817A"/>
    <w:rsid w:val="5C613D91"/>
    <w:rsid w:val="5DFD0DF2"/>
    <w:rsid w:val="5F16AB2A"/>
    <w:rsid w:val="637DB782"/>
    <w:rsid w:val="63C17F81"/>
    <w:rsid w:val="65C9BEC2"/>
    <w:rsid w:val="6605F4C8"/>
    <w:rsid w:val="68068A26"/>
    <w:rsid w:val="69A80E17"/>
    <w:rsid w:val="6B8A827D"/>
    <w:rsid w:val="7136D520"/>
    <w:rsid w:val="72D45E97"/>
    <w:rsid w:val="739C93E2"/>
    <w:rsid w:val="746E75E2"/>
    <w:rsid w:val="74702EF8"/>
    <w:rsid w:val="74EC9B4D"/>
    <w:rsid w:val="760BFF59"/>
    <w:rsid w:val="765C21EB"/>
    <w:rsid w:val="7757E292"/>
    <w:rsid w:val="778CEE47"/>
    <w:rsid w:val="77A7CFBA"/>
    <w:rsid w:val="784FDD28"/>
    <w:rsid w:val="7A700764"/>
    <w:rsid w:val="7DA7C46D"/>
    <w:rsid w:val="7E155828"/>
    <w:rsid w:val="7EA6F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5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25F26"/>
    <w:rsid w:val="002779AB"/>
    <w:rsid w:val="00341793"/>
    <w:rsid w:val="003575C7"/>
    <w:rsid w:val="003C77B7"/>
    <w:rsid w:val="00515850"/>
    <w:rsid w:val="005D75F7"/>
    <w:rsid w:val="008C319B"/>
    <w:rsid w:val="008F3E9C"/>
    <w:rsid w:val="00AC2031"/>
    <w:rsid w:val="00BD1923"/>
    <w:rsid w:val="00C012BA"/>
    <w:rsid w:val="00C926F6"/>
    <w:rsid w:val="00CE3117"/>
    <w:rsid w:val="00D07080"/>
    <w:rsid w:val="00F6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7" ma:contentTypeDescription="Create a new document." ma:contentTypeScope="" ma:versionID="acd978d5d274436e6716b208736fd6b0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6816edd4d8d445ae4d9b27e6d022dd4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43752B-75EA-40EE-B7C5-6728A874A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0B44CA-750F-434C-B00A-44DC886D5898}"/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Ruru Russell Te Hou</lastModifiedBy>
  <revision>8</revision>
  <dcterms:created xsi:type="dcterms:W3CDTF">2022-04-04T21:48:00.0000000Z</dcterms:created>
  <dcterms:modified xsi:type="dcterms:W3CDTF">2022-04-10T15:14:28.0712532Z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