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D9494A" w:rsidP="00D4300C" w:rsidRDefault="00DA4320" w14:paraId="73BF01EC" w14:textId="13356655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>Mushy Sean</w:t>
      </w:r>
    </w:p>
    <w:p w:rsidRPr="00975A3D" w:rsidR="00D9494A" w:rsidRDefault="00D9494A" w14:paraId="01B9A643" w14:textId="77777777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4642"/>
        <w:gridCol w:w="1438"/>
        <w:gridCol w:w="369"/>
        <w:gridCol w:w="3757"/>
        <w:gridCol w:w="369"/>
        <w:gridCol w:w="3833"/>
      </w:tblGrid>
      <w:tr w:rsidRPr="001C2AEC" w:rsidR="004C70A2" w:rsidTr="69BDCB36" w14:paraId="37F2EA7F" w14:textId="77777777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tcMar/>
            <w:vAlign w:val="center"/>
          </w:tcPr>
          <w:p w:rsidRPr="001C2AEC" w:rsidR="001C2AEC" w:rsidP="001C2AEC" w:rsidRDefault="00DA4320" w14:paraId="4A2BFEA1" w14:textId="2B8FBA66">
            <w:pPr>
              <w:rPr>
                <w:b/>
                <w:color w:val="000000" w:themeColor="text1"/>
              </w:rPr>
            </w:pPr>
            <w:r w:rsidRPr="00DA4320">
              <w:rPr>
                <w:b/>
                <w:noProof/>
                <w:color w:val="000000" w:themeColor="text1"/>
              </w:rPr>
              <w:drawing>
                <wp:inline distT="0" distB="0" distL="0" distR="0" wp14:anchorId="43EE9234" wp14:editId="326BA2BE">
                  <wp:extent cx="2810267" cy="3458058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Pr="001C2AEC" w:rsidR="001C2AEC" w:rsidP="35352226" w:rsidRDefault="001C2AEC" w14:paraId="14D4395D" w14:textId="5F770DB7">
            <w:pPr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tcMar/>
            <w:vAlign w:val="center"/>
          </w:tcPr>
          <w:p w:rsidRPr="001C2AEC" w:rsidR="001C2AEC" w:rsidP="001C2AEC" w:rsidRDefault="001C2AEC" w14:paraId="2CA96B38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tcMar/>
            <w:vAlign w:val="center"/>
          </w:tcPr>
          <w:p w:rsidRPr="001C2AEC" w:rsidR="001C2AEC" w:rsidP="001C2AEC" w:rsidRDefault="001C2AEC" w14:paraId="7A83134A" w14:textId="77777777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tcMar/>
            <w:vAlign w:val="center"/>
          </w:tcPr>
          <w:p w:rsidRPr="001C2AEC" w:rsidR="001C2AEC" w:rsidP="001C2AEC" w:rsidRDefault="001C2AEC" w14:paraId="1187F6D2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tcMar/>
            <w:vAlign w:val="center"/>
          </w:tcPr>
          <w:p w:rsidRPr="00975A3D" w:rsidR="001C2AEC" w:rsidP="001C2AEC" w:rsidRDefault="00975A3D" w14:paraId="2814905C" w14:textId="77777777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Pr="001C2AEC" w:rsidR="004C70A2" w:rsidTr="69BDCB36" w14:paraId="7845C6E5" w14:textId="77777777">
        <w:trPr>
          <w:trHeight w:val="2204"/>
        </w:trPr>
        <w:tc>
          <w:tcPr>
            <w:tcW w:w="2970" w:type="dxa"/>
            <w:vMerge/>
            <w:tcBorders/>
            <w:tcMar/>
            <w:vAlign w:val="center"/>
          </w:tcPr>
          <w:p w:rsidRPr="001C2AEC" w:rsidR="00975A3D" w:rsidP="001C2AEC" w:rsidRDefault="00975A3D" w14:paraId="7D1AD224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</w:tcPr>
          <w:p w:rsidRPr="001C2AEC" w:rsidR="00975A3D" w:rsidP="001C2AEC" w:rsidRDefault="00975A3D" w14:paraId="08FC9E47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5E50AC2F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color="BFBFBF" w:themeColor="background1" w:themeShade="BF" w:sz="4" w:space="0"/>
            </w:tcBorders>
            <w:tcMar/>
            <w:vAlign w:val="center"/>
          </w:tcPr>
          <w:p w:rsidR="00D428CF" w:rsidP="1D5A28A8" w:rsidRDefault="00D428CF" w14:paraId="0D983EE3" w14:textId="5053A91E">
            <w:pPr>
              <w:pStyle w:val="ListParagraph"/>
              <w:numPr>
                <w:ilvl w:val="0"/>
                <w:numId w:val="31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1D5A28A8" w:rsidR="00D428CF">
              <w:rPr>
                <w:color w:val="000000" w:themeColor="text1" w:themeTint="FF" w:themeShade="FF"/>
              </w:rPr>
              <w:t>B</w:t>
            </w:r>
            <w:r w:rsidRPr="1D5A28A8" w:rsidR="00E4135F">
              <w:rPr>
                <w:color w:val="000000" w:themeColor="text1" w:themeTint="FF" w:themeShade="FF"/>
              </w:rPr>
              <w:t xml:space="preserve">ecome NZ restaurant’s gourmet mushroom supplier. </w:t>
            </w:r>
          </w:p>
          <w:p w:rsidR="1D5A28A8" w:rsidP="1D5A28A8" w:rsidRDefault="1D5A28A8" w14:paraId="5FEE5B1F" w14:textId="79317BB2">
            <w:pPr>
              <w:pStyle w:val="ListParagraph"/>
              <w:numPr>
                <w:ilvl w:val="0"/>
                <w:numId w:val="31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color w:val="000000" w:themeColor="text1" w:themeTint="FF" w:themeShade="FF"/>
                <w:sz w:val="18"/>
                <w:szCs w:val="18"/>
              </w:rPr>
            </w:pPr>
            <w:r w:rsidRPr="1D5A28A8" w:rsidR="1D5A28A8">
              <w:rPr>
                <w:rFonts w:ascii="Arial" w:hAnsi="Arial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Be able to get all the information he needs to run his business from the website – sales, stock numbers.  </w:t>
            </w:r>
          </w:p>
          <w:p w:rsidR="00975A3D" w:rsidP="00D93D81" w:rsidRDefault="00A614F0" w14:paraId="4C27DB89" w14:textId="6AA13937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 Mushrooms by the Sea his main source of income.</w:t>
            </w:r>
          </w:p>
          <w:p w:rsidRPr="00D428CF" w:rsidR="00A614F0" w:rsidP="00D428CF" w:rsidRDefault="00D428CF" w14:paraId="57EA6F39" w14:textId="71DE33CD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 w:rsidRPr="1D5A28A8" w:rsidR="00A614F0">
              <w:rPr>
                <w:color w:val="000000" w:themeColor="text1" w:themeTint="FF" w:themeShade="FF"/>
              </w:rPr>
              <w:t>Work-life balance goal: less work, more surfing!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57B9C9FA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color="BFBFBF" w:themeColor="background1" w:themeShade="BF" w:sz="4" w:space="0"/>
            </w:tcBorders>
            <w:tcMar/>
            <w:vAlign w:val="center"/>
          </w:tcPr>
          <w:p w:rsidR="003E6828" w:rsidP="1D5A28A8" w:rsidRDefault="003E6828" w14:paraId="7B0688A7" w14:textId="77C8317A">
            <w:pPr>
              <w:pStyle w:val="ListParagraph"/>
              <w:numPr>
                <w:ilvl w:val="0"/>
                <w:numId w:val="31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1D5A28A8" w:rsidR="003E6828">
              <w:rPr>
                <w:color w:val="000000" w:themeColor="text1" w:themeTint="FF" w:themeShade="FF"/>
              </w:rPr>
              <w:t>Able to work with computers, but no in-depth knowledge re websites.</w:t>
            </w:r>
          </w:p>
          <w:p w:rsidR="00AD49DB" w:rsidP="00AD49DB" w:rsidRDefault="00E01F7A" w14:paraId="5F9A3121" w14:textId="20A57D1D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 w:rsidRPr="1D5A28A8" w:rsidR="00AD49DB">
              <w:rPr>
                <w:color w:val="000000" w:themeColor="text1" w:themeTint="FF" w:themeShade="FF"/>
              </w:rPr>
              <w:t xml:space="preserve">The busier his business gets, the less free time he has – he is getting tired of his friends bragging about the surf at Indies </w:t>
            </w:r>
            <w:r w:rsidRPr="1D5A28A8" w:rsidR="006E7756">
              <w:rPr>
                <w:color w:val="000000" w:themeColor="text1" w:themeTint="FF" w:themeShade="FF"/>
              </w:rPr>
              <w:t xml:space="preserve">that </w:t>
            </w:r>
            <w:r w:rsidRPr="1D5A28A8" w:rsidR="00AD49DB">
              <w:rPr>
                <w:color w:val="000000" w:themeColor="text1" w:themeTint="FF" w:themeShade="FF"/>
              </w:rPr>
              <w:t>he missed</w:t>
            </w:r>
            <w:r w:rsidRPr="1D5A28A8" w:rsidR="006E7756">
              <w:rPr>
                <w:color w:val="000000" w:themeColor="text1" w:themeTint="FF" w:themeShade="FF"/>
              </w:rPr>
              <w:t xml:space="preserve"> out</w:t>
            </w:r>
            <w:r w:rsidRPr="1D5A28A8" w:rsidR="00AD49DB">
              <w:rPr>
                <w:color w:val="000000" w:themeColor="text1" w:themeTint="FF" w:themeShade="FF"/>
              </w:rPr>
              <w:t xml:space="preserve">. </w:t>
            </w:r>
          </w:p>
          <w:p w:rsidRPr="00AD49DB" w:rsidR="003E6828" w:rsidP="00AD49DB" w:rsidRDefault="003E6828" w14:paraId="0D8667B8" w14:textId="14E40ABD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 w:rsidRPr="1D5A28A8" w:rsidR="00753E2B">
              <w:rPr>
                <w:color w:val="000000" w:themeColor="text1" w:themeTint="FF" w:themeShade="FF"/>
              </w:rPr>
              <w:t>Challenge: h</w:t>
            </w:r>
            <w:r w:rsidRPr="1D5A28A8" w:rsidR="00396EC7">
              <w:rPr>
                <w:color w:val="000000" w:themeColor="text1" w:themeTint="FF" w:themeShade="FF"/>
              </w:rPr>
              <w:t>ow to keep mushrooms trending</w:t>
            </w:r>
            <w:r w:rsidRPr="1D5A28A8" w:rsidR="00753E2B">
              <w:rPr>
                <w:color w:val="000000" w:themeColor="text1" w:themeTint="FF" w:themeShade="FF"/>
              </w:rPr>
              <w:t>?</w:t>
            </w:r>
          </w:p>
        </w:tc>
      </w:tr>
      <w:tr w:rsidRPr="001C2AEC" w:rsidR="004C70A2" w:rsidTr="69BDCB36" w14:paraId="06CF16CE" w14:textId="77777777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tcMar/>
            <w:vAlign w:val="center"/>
          </w:tcPr>
          <w:p w:rsidRPr="001C2AEC" w:rsidR="00975A3D" w:rsidP="001C2AEC" w:rsidRDefault="00975A3D" w14:paraId="27EC4338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tcMar/>
            <w:vAlign w:val="center"/>
          </w:tcPr>
          <w:p w:rsidRPr="001C2AEC" w:rsidR="00975A3D" w:rsidP="001C2AEC" w:rsidRDefault="00975A3D" w14:paraId="2DDB70E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5687BC57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30512EB2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35793B61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06E7D47B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FC4D67" w:rsidTr="69BDCB36" w14:paraId="14BE3297" w14:textId="77777777">
        <w:trPr>
          <w:trHeight w:val="288"/>
        </w:trPr>
        <w:tc>
          <w:tcPr>
            <w:tcW w:w="4512" w:type="dxa"/>
            <w:gridSpan w:val="2"/>
            <w:tcBorders>
              <w:top w:val="single" w:color="BFBFBF" w:themeColor="background1" w:themeShade="BF" w:sz="4" w:space="0"/>
            </w:tcBorders>
            <w:shd w:val="clear" w:color="auto" w:fill="FFC000" w:themeFill="accent4"/>
            <w:tcMar/>
            <w:vAlign w:val="center"/>
          </w:tcPr>
          <w:p w:rsidRPr="00975A3D" w:rsidR="00975A3D" w:rsidP="001C2AEC" w:rsidRDefault="00975A3D" w14:paraId="51AA7F14" w14:textId="77777777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14D9FC7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09B7C8D6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6AA07E86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2A22D125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FC4D67" w:rsidTr="69BDCB36" w14:paraId="15620FF2" w14:textId="77777777">
        <w:trPr>
          <w:trHeight w:val="875"/>
        </w:trPr>
        <w:tc>
          <w:tcPr>
            <w:tcW w:w="4512" w:type="dxa"/>
            <w:gridSpan w:val="2"/>
            <w:tcBorders>
              <w:bottom w:val="single" w:color="BFBFBF" w:themeColor="background1" w:themeShade="BF" w:sz="4" w:space="0"/>
            </w:tcBorders>
            <w:tcMar/>
            <w:vAlign w:val="center"/>
          </w:tcPr>
          <w:p w:rsidRPr="001C2AEC" w:rsidR="00975A3D" w:rsidP="001C2AEC" w:rsidRDefault="00D36B32" w14:paraId="5FA77C88" w14:textId="273140C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“Everything tastes better with mushrooms!” 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376157A8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/>
            <w:tcMar/>
            <w:vAlign w:val="center"/>
          </w:tcPr>
          <w:p w:rsidRPr="001C2AEC" w:rsidR="00975A3D" w:rsidP="001C2AEC" w:rsidRDefault="00975A3D" w14:paraId="2C6C913D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5C0C9664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/>
            <w:tcMar/>
            <w:vAlign w:val="center"/>
          </w:tcPr>
          <w:p w:rsidRPr="001C2AEC" w:rsidR="00975A3D" w:rsidP="001C2AEC" w:rsidRDefault="00975A3D" w14:paraId="69F2743C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FC4D67" w:rsidTr="69BDCB36" w14:paraId="497F7505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1C2AEC" w:rsidRDefault="00975A3D" w14:paraId="6E0A6AD6" w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20B18F3A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56D064B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13B550C6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2DE8728E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FC4D67" w:rsidTr="69BDCB36" w14:paraId="04F4C7B6" w14:textId="77777777">
        <w:trPr>
          <w:trHeight w:val="70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1C2AEC" w:rsidRDefault="00CE7BD9" w14:paraId="39B92CF0" w14:textId="019B1D79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Sean Smith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0FFDD127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/>
            <w:tcMar/>
            <w:vAlign w:val="center"/>
          </w:tcPr>
          <w:p w:rsidRPr="001C2AEC" w:rsidR="00975A3D" w:rsidP="001C2AEC" w:rsidRDefault="00975A3D" w14:paraId="174D701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10D2725C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/>
            <w:tcMar/>
            <w:vAlign w:val="center"/>
          </w:tcPr>
          <w:p w:rsidRPr="001C2AEC" w:rsidR="00975A3D" w:rsidP="001C2AEC" w:rsidRDefault="00975A3D" w14:paraId="7479EFE3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FC4D67" w:rsidTr="69BDCB36" w14:paraId="7D9D16BF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1C2AEC" w:rsidP="001C2AEC" w:rsidRDefault="001C2AEC" w14:paraId="3D9E487D" w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1C2AEC" w:rsidP="001C2AEC" w:rsidRDefault="001C2AEC" w14:paraId="7C4FC62A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tcMar/>
            <w:vAlign w:val="center"/>
          </w:tcPr>
          <w:p w:rsidRPr="001C2AEC" w:rsidR="001C2AEC" w:rsidP="001C2AEC" w:rsidRDefault="001C2AEC" w14:paraId="1B722289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1C2AEC" w:rsidP="001C2AEC" w:rsidRDefault="001C2AEC" w14:paraId="04A39D31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tcMar/>
            <w:vAlign w:val="center"/>
          </w:tcPr>
          <w:p w:rsidRPr="001C2AEC" w:rsidR="001C2AEC" w:rsidP="001C2AEC" w:rsidRDefault="001C2AEC" w14:paraId="13D215DA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FC4D67" w:rsidTr="69BDCB36" w14:paraId="06789E5B" w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CF3874" w14:paraId="0E7E9354" w14:textId="4B7B3987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29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28E6AD66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tcMar/>
            <w:vAlign w:val="center"/>
          </w:tcPr>
          <w:p w:rsidRPr="001C2AEC" w:rsidR="00975A3D" w:rsidP="00975A3D" w:rsidRDefault="008B73DB" w14:paraId="3496D827" w14:textId="77777777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19EF2F8E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tcMar/>
            <w:vAlign w:val="center"/>
          </w:tcPr>
          <w:p w:rsidRPr="00975A3D" w:rsidR="00975A3D" w:rsidP="00975A3D" w:rsidRDefault="00975A3D" w14:paraId="080016D5" w14:textId="77777777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Pr="001C2AEC" w:rsidR="00FC4D67" w:rsidTr="69BDCB36" w14:paraId="6C752C97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5C5FCCA4" w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23AA9A2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Mar/>
            <w:vAlign w:val="center"/>
          </w:tcPr>
          <w:p w:rsidR="00975A3D" w:rsidP="004C70A2" w:rsidRDefault="004C70A2" w14:paraId="3E1FEC28" w14:textId="77777777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being able to get out if the surf is on.</w:t>
            </w:r>
          </w:p>
          <w:p w:rsidRPr="00A40EAE" w:rsidR="00A40EAE" w:rsidP="00A40EAE" w:rsidRDefault="004C70A2" w14:paraId="7F8AA7EE" w14:textId="46C05B56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Having many customers, but not enough mushrooms in stock!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05594DE0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4E0D39F4" w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Pr="001C2AEC" w:rsidR="00FC4D67" w:rsidTr="69BDCB36" w14:paraId="75911D99" w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CF3874" w14:paraId="663C8CB9" w14:textId="0346CEE6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3BEF7664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6C9DA45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76B72294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Mar/>
            <w:vAlign w:val="center"/>
          </w:tcPr>
          <w:p w:rsidRPr="00FC4D67" w:rsidR="00975A3D" w:rsidP="00FC4D67" w:rsidRDefault="00C730C2" w14:paraId="5F012900" w14:textId="77777777">
            <w:pPr>
              <w:pStyle w:val="ListParagraph"/>
              <w:numPr>
                <w:ilvl w:val="0"/>
                <w:numId w:val="32"/>
              </w:numPr>
              <w:rPr>
                <w:b/>
                <w:color w:val="000000" w:themeColor="text1"/>
              </w:rPr>
            </w:pPr>
            <w:r w:rsidRPr="00FC4D67">
              <w:rPr>
                <w:rFonts w:ascii="Open Sans" w:hAnsi="Open Sans" w:cs="Open Sans"/>
                <w:i/>
                <w:iCs/>
                <w:color w:val="313131"/>
                <w:sz w:val="21"/>
                <w:szCs w:val="21"/>
                <w:shd w:val="clear" w:color="auto" w:fill="FFFFFF"/>
              </w:rPr>
              <w:t>Mushrooms Demystified</w:t>
            </w:r>
            <w:r w:rsidRPr="00FC4D67">
              <w:rPr>
                <w:rFonts w:ascii="Open Sans" w:hAnsi="Open Sans" w:cs="Open Sans"/>
                <w:color w:val="313131"/>
                <w:sz w:val="21"/>
                <w:szCs w:val="21"/>
                <w:shd w:val="clear" w:color="auto" w:fill="FFFFFF"/>
              </w:rPr>
              <w:t> by David Arora</w:t>
            </w:r>
          </w:p>
          <w:p w:rsidRPr="00FC4D67" w:rsidR="00FC4D67" w:rsidP="00FC4D67" w:rsidRDefault="00FC4D67" w14:paraId="6AB67AC7" w14:textId="76E8DA5F">
            <w:pPr>
              <w:pStyle w:val="ListParagraph"/>
              <w:numPr>
                <w:ilvl w:val="0"/>
                <w:numId w:val="32"/>
              </w:numPr>
              <w:rPr>
                <w:b/>
                <w:color w:val="000000" w:themeColor="text1"/>
              </w:rPr>
            </w:pPr>
            <w:r>
              <w:rPr>
                <w:rFonts w:ascii="Open Sans" w:hAnsi="Open Sans" w:cs="Open Sans"/>
                <w:i/>
                <w:iCs/>
                <w:color w:val="313131"/>
                <w:sz w:val="21"/>
                <w:szCs w:val="21"/>
                <w:shd w:val="clear" w:color="auto" w:fill="FFFFFF"/>
              </w:rPr>
              <w:lastRenderedPageBreak/>
              <w:t xml:space="preserve">100 Edible Mushrooms </w:t>
            </w:r>
            <w:r>
              <w:rPr>
                <w:rFonts w:ascii="Open Sans" w:hAnsi="Open Sans" w:cs="Open Sans"/>
                <w:color w:val="313131"/>
                <w:sz w:val="21"/>
                <w:szCs w:val="21"/>
                <w:shd w:val="clear" w:color="auto" w:fill="FFFFFF"/>
              </w:rPr>
              <w:t xml:space="preserve">by </w:t>
            </w:r>
            <w:proofErr w:type="spellStart"/>
            <w:r>
              <w:rPr>
                <w:rFonts w:ascii="Open Sans" w:hAnsi="Open Sans" w:cs="Open Sans"/>
                <w:color w:val="313131"/>
                <w:sz w:val="21"/>
                <w:szCs w:val="21"/>
                <w:shd w:val="clear" w:color="auto" w:fill="FFFFFF"/>
              </w:rPr>
              <w:t>Micheal</w:t>
            </w:r>
            <w:proofErr w:type="spellEnd"/>
            <w:r>
              <w:rPr>
                <w:rFonts w:ascii="Open Sans" w:hAnsi="Open Sans" w:cs="Open Sans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13131"/>
                <w:sz w:val="21"/>
                <w:szCs w:val="21"/>
                <w:shd w:val="clear" w:color="auto" w:fill="FFFFFF"/>
              </w:rPr>
              <w:t>Kuo</w:t>
            </w:r>
            <w:proofErr w:type="spellEnd"/>
            <w:r>
              <w:rPr>
                <w:rFonts w:ascii="Open Sans" w:hAnsi="Open Sans" w:cs="Open Sans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Pr="001C2AEC" w:rsidR="00FC4D67" w:rsidTr="69BDCB36" w14:paraId="106E692E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5B2979B5" w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lastRenderedPageBreak/>
              <w:t>LOCATION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12EE9CC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5FCC172A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33A1A137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5AB29797" w14:textId="3C2306A1">
            <w:pPr>
              <w:rPr>
                <w:b/>
                <w:color w:val="000000" w:themeColor="text1"/>
              </w:rPr>
            </w:pPr>
          </w:p>
        </w:tc>
      </w:tr>
      <w:tr w:rsidRPr="001C2AEC" w:rsidR="00FC4D67" w:rsidTr="69BDCB36" w14:paraId="4E137EFD" w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CF3874" w14:paraId="76C5BDB5" w14:textId="727EA758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Lorenzen Bay, Raglan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1B0BCB35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2E7F6CDF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9807ED3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Mar/>
            <w:vAlign w:val="center"/>
          </w:tcPr>
          <w:p w:rsidRPr="001C2AEC" w:rsidR="00975A3D" w:rsidP="00975A3D" w:rsidRDefault="00975A3D" w14:paraId="018E605D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FC4D67" w:rsidTr="69BDCB36" w14:paraId="4AB23897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5CFB9A62" w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3B5E8B2D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350E1491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7837C2A2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0E32B764" w14:textId="26C22DE0">
            <w:pPr>
              <w:rPr>
                <w:b/>
                <w:color w:val="000000" w:themeColor="text1"/>
              </w:rPr>
            </w:pPr>
          </w:p>
        </w:tc>
      </w:tr>
      <w:tr w:rsidRPr="001C2AEC" w:rsidR="00FC4D67" w:rsidTr="69BDCB36" w14:paraId="15F0B2C9" w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535F4A" w14:paraId="3231DAB7" w14:textId="2BBA8435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Full-time mushroom grower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3DA05A80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4BBCA6EF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1F5CEEC6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Mar/>
            <w:vAlign w:val="center"/>
          </w:tcPr>
          <w:p w:rsidRPr="001C2AEC" w:rsidR="00975A3D" w:rsidP="00975A3D" w:rsidRDefault="00975A3D" w14:paraId="4B40F480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FC4D67" w:rsidTr="69BDCB36" w14:paraId="12861A07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4E078C28" w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1298AAC8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05DC82BE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77905C75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7837DF80" w14:textId="0266A69F">
            <w:pPr>
              <w:rPr>
                <w:b/>
                <w:color w:val="000000" w:themeColor="text1"/>
              </w:rPr>
            </w:pPr>
          </w:p>
        </w:tc>
      </w:tr>
      <w:tr w:rsidRPr="001C2AEC" w:rsidR="00FC4D67" w:rsidTr="69BDCB36" w14:paraId="0EE39ED1" w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3E6828" w14:paraId="3DA14101" w14:textId="0E6CD882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Website Administrator / Business Owner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E47A19F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4D103DEF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0324C654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Mar/>
            <w:vAlign w:val="center"/>
          </w:tcPr>
          <w:p w:rsidRPr="001C2AEC" w:rsidR="00975A3D" w:rsidP="00975A3D" w:rsidRDefault="00975A3D" w14:paraId="34D94973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FC4D67" w:rsidTr="69BDCB36" w14:paraId="08EFC69B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4D5080D5" w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246B3B1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40C7387A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35CE669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4A430A52" w14:textId="3712D6BD">
            <w:pPr>
              <w:rPr>
                <w:b/>
                <w:color w:val="000000" w:themeColor="text1"/>
              </w:rPr>
            </w:pPr>
          </w:p>
        </w:tc>
      </w:tr>
      <w:tr w:rsidRPr="001C2AEC" w:rsidR="00FC4D67" w:rsidTr="69BDCB36" w14:paraId="1B214720" w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8E4895" w14:paraId="71A2E17A" w14:textId="038A8565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Started a course in Polytech, but dropped out to surf full-time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10B0F5DE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6FD4F287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57691DAD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Mar/>
            <w:vAlign w:val="center"/>
          </w:tcPr>
          <w:p w:rsidRPr="001C2AEC" w:rsidR="00975A3D" w:rsidP="00975A3D" w:rsidRDefault="00975A3D" w14:paraId="76A460C4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FC4D67" w:rsidTr="69BDCB36" w14:paraId="3CC48F20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69BDCB36" w:rsidRDefault="00975A3D" w14:paraId="66B25D48" w14:textId="478D54B8">
            <w:pPr>
              <w:rPr>
                <w:b w:val="1"/>
                <w:bCs w:val="1"/>
                <w:noProof/>
                <w:color w:val="000000" w:themeColor="text1"/>
              </w:rPr>
            </w:pPr>
            <w:r w:rsidRPr="69BDCB36" w:rsidR="69BDCB36">
              <w:rPr>
                <w:b w:val="1"/>
                <w:bCs w:val="1"/>
                <w:noProof/>
                <w:color w:val="000000" w:themeColor="text1" w:themeTint="FF" w:themeShade="FF"/>
              </w:rPr>
              <w:t>INCOME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3B17802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2A55D14D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394B3204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14CAA264" w14:textId="3998B799">
            <w:pPr>
              <w:rPr>
                <w:b/>
                <w:color w:val="000000" w:themeColor="text1"/>
              </w:rPr>
            </w:pPr>
          </w:p>
        </w:tc>
      </w:tr>
    </w:tbl>
    <w:p w:rsidR="00560932" w:rsidP="00D4300C" w:rsidRDefault="00560932" w14:paraId="5BB38C53" w14:textId="2F225AF7">
      <w:pPr>
        <w:rPr>
          <w:noProof/>
        </w:rPr>
        <w:sectPr w:rsidR="00560932" w:rsidSect="0024515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  <w:r w:rsidRPr="69BDCB36" w:rsidR="69BDCB36">
        <w:rPr>
          <w:noProof/>
        </w:rPr>
        <w:t xml:space="preserve">  $70K</w:t>
      </w:r>
    </w:p>
    <w:p w:rsidRPr="00491059" w:rsidR="006B5ECE" w:rsidP="00CB73C9" w:rsidRDefault="006B5ECE" w14:paraId="121B33DB" w14:textId="77777777"/>
    <w:sectPr w:rsidRPr="00491059" w:rsidR="006B5ECE" w:rsidSect="00245159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3B27" w:rsidP="00D4300C" w:rsidRDefault="00983B27" w14:paraId="3AFDCBBB" w14:textId="77777777">
      <w:r>
        <w:separator/>
      </w:r>
    </w:p>
  </w:endnote>
  <w:endnote w:type="continuationSeparator" w:id="0">
    <w:p w:rsidR="00983B27" w:rsidP="00D4300C" w:rsidRDefault="00983B27" w14:paraId="2FC7FD8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B0B4C" w:rsidP="005B0B4C" w:rsidRDefault="005B0B4C" w14:paraId="4053DCEE" w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B0B4C" w:rsidP="00BA1CA5" w:rsidRDefault="005B0B4C" w14:paraId="6C4F5AD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0B4C" w:rsidP="00BA1CA5" w:rsidRDefault="005B0B4C" w14:paraId="1DE5459B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109" w:rsidRDefault="00571109" w14:paraId="7DA8C37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3B27" w:rsidP="00D4300C" w:rsidRDefault="00983B27" w14:paraId="12B1B58E" w14:textId="77777777">
      <w:r>
        <w:separator/>
      </w:r>
    </w:p>
  </w:footnote>
  <w:footnote w:type="continuationSeparator" w:id="0">
    <w:p w:rsidR="00983B27" w:rsidP="00D4300C" w:rsidRDefault="00983B27" w14:paraId="6DE856F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109" w:rsidRDefault="00571109" w14:paraId="12E8BCC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109" w:rsidRDefault="00571109" w14:paraId="3C745B1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109" w:rsidRDefault="00571109" w14:paraId="03CD5D0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68417A1"/>
    <w:multiLevelType w:val="hybridMultilevel"/>
    <w:tmpl w:val="CE202C9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F185579"/>
    <w:multiLevelType w:val="hybridMultilevel"/>
    <w:tmpl w:val="15A815D2"/>
    <w:lvl w:ilvl="0" w:tplc="E9E0DA02">
      <w:numFmt w:val="bullet"/>
      <w:lvlText w:val="-"/>
      <w:lvlJc w:val="left"/>
      <w:pPr>
        <w:ind w:left="720" w:hanging="360"/>
      </w:pPr>
      <w:rPr>
        <w:rFonts w:hint="default" w:ascii="Open Sans" w:hAnsi="Open Sans" w:eastAsia="Calibri" w:cs="Open Sans"/>
        <w:b w:val="0"/>
        <w:i/>
        <w:color w:val="313131"/>
        <w:sz w:val="21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30"/>
  </w:num>
  <w:num w:numId="13">
    <w:abstractNumId w:val="29"/>
  </w:num>
  <w:num w:numId="14">
    <w:abstractNumId w:val="18"/>
  </w:num>
  <w:num w:numId="15">
    <w:abstractNumId w:val="15"/>
  </w:num>
  <w:num w:numId="16">
    <w:abstractNumId w:val="19"/>
  </w:num>
  <w:num w:numId="17">
    <w:abstractNumId w:val="25"/>
  </w:num>
  <w:num w:numId="18">
    <w:abstractNumId w:val="24"/>
  </w:num>
  <w:num w:numId="19">
    <w:abstractNumId w:val="12"/>
  </w:num>
  <w:num w:numId="20">
    <w:abstractNumId w:val="13"/>
  </w:num>
  <w:num w:numId="21">
    <w:abstractNumId w:val="21"/>
  </w:num>
  <w:num w:numId="22">
    <w:abstractNumId w:val="16"/>
  </w:num>
  <w:num w:numId="23">
    <w:abstractNumId w:val="14"/>
  </w:num>
  <w:num w:numId="24">
    <w:abstractNumId w:val="11"/>
  </w:num>
  <w:num w:numId="25">
    <w:abstractNumId w:val="22"/>
  </w:num>
  <w:num w:numId="26">
    <w:abstractNumId w:val="23"/>
  </w:num>
  <w:num w:numId="27">
    <w:abstractNumId w:val="28"/>
  </w:num>
  <w:num w:numId="28">
    <w:abstractNumId w:val="31"/>
  </w:num>
  <w:num w:numId="29">
    <w:abstractNumId w:val="17"/>
  </w:num>
  <w:num w:numId="30">
    <w:abstractNumId w:val="27"/>
  </w:num>
  <w:num w:numId="31">
    <w:abstractNumId w:val="1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lang="en-AU" w:vendorID="64" w:dllVersion="0" w:nlCheck="1" w:checkStyle="0" w:appName="MSWord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1895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96EC7"/>
    <w:rsid w:val="003A167F"/>
    <w:rsid w:val="003C25DB"/>
    <w:rsid w:val="003D28EE"/>
    <w:rsid w:val="003E6828"/>
    <w:rsid w:val="003F787D"/>
    <w:rsid w:val="00422668"/>
    <w:rsid w:val="00434271"/>
    <w:rsid w:val="00454283"/>
    <w:rsid w:val="0045552B"/>
    <w:rsid w:val="004630AB"/>
    <w:rsid w:val="00482909"/>
    <w:rsid w:val="00491059"/>
    <w:rsid w:val="00492BF1"/>
    <w:rsid w:val="00493BCE"/>
    <w:rsid w:val="004952F9"/>
    <w:rsid w:val="004B4C32"/>
    <w:rsid w:val="004C70A2"/>
    <w:rsid w:val="004D59AF"/>
    <w:rsid w:val="004E7C78"/>
    <w:rsid w:val="00512412"/>
    <w:rsid w:val="00531F82"/>
    <w:rsid w:val="00535F4A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6E7756"/>
    <w:rsid w:val="007111E4"/>
    <w:rsid w:val="00714325"/>
    <w:rsid w:val="00753E2B"/>
    <w:rsid w:val="00754D1F"/>
    <w:rsid w:val="00756B3B"/>
    <w:rsid w:val="00774101"/>
    <w:rsid w:val="0078197E"/>
    <w:rsid w:val="007874B8"/>
    <w:rsid w:val="007919FA"/>
    <w:rsid w:val="007A782A"/>
    <w:rsid w:val="007B7937"/>
    <w:rsid w:val="007E6A8F"/>
    <w:rsid w:val="007F08AA"/>
    <w:rsid w:val="0081690B"/>
    <w:rsid w:val="00827115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4895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83B27"/>
    <w:rsid w:val="009920A2"/>
    <w:rsid w:val="009A73C4"/>
    <w:rsid w:val="009B70C8"/>
    <w:rsid w:val="009B9AD3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40EAE"/>
    <w:rsid w:val="00A5156E"/>
    <w:rsid w:val="00A614F0"/>
    <w:rsid w:val="00A6224F"/>
    <w:rsid w:val="00A6738D"/>
    <w:rsid w:val="00A673D8"/>
    <w:rsid w:val="00A95536"/>
    <w:rsid w:val="00AB1F2A"/>
    <w:rsid w:val="00AD49DB"/>
    <w:rsid w:val="00AE1A89"/>
    <w:rsid w:val="00B307B3"/>
    <w:rsid w:val="00B8500C"/>
    <w:rsid w:val="00B850F5"/>
    <w:rsid w:val="00BA1CA5"/>
    <w:rsid w:val="00BC1640"/>
    <w:rsid w:val="00BC38F6"/>
    <w:rsid w:val="00BC7F9D"/>
    <w:rsid w:val="00C12C0B"/>
    <w:rsid w:val="00C425A7"/>
    <w:rsid w:val="00C479CE"/>
    <w:rsid w:val="00C60B0A"/>
    <w:rsid w:val="00C723B4"/>
    <w:rsid w:val="00C730C2"/>
    <w:rsid w:val="00C75002"/>
    <w:rsid w:val="00C81AAD"/>
    <w:rsid w:val="00C92568"/>
    <w:rsid w:val="00C955A4"/>
    <w:rsid w:val="00CA2CD6"/>
    <w:rsid w:val="00CB0C9B"/>
    <w:rsid w:val="00CB3106"/>
    <w:rsid w:val="00CB4DF0"/>
    <w:rsid w:val="00CB73C9"/>
    <w:rsid w:val="00CB7FA5"/>
    <w:rsid w:val="00CD3675"/>
    <w:rsid w:val="00CD426A"/>
    <w:rsid w:val="00CD579B"/>
    <w:rsid w:val="00CE7BD9"/>
    <w:rsid w:val="00CF3874"/>
    <w:rsid w:val="00D022DF"/>
    <w:rsid w:val="00D147A9"/>
    <w:rsid w:val="00D2319A"/>
    <w:rsid w:val="00D2644E"/>
    <w:rsid w:val="00D26580"/>
    <w:rsid w:val="00D36B32"/>
    <w:rsid w:val="00D428CF"/>
    <w:rsid w:val="00D4300C"/>
    <w:rsid w:val="00D60874"/>
    <w:rsid w:val="00D660EC"/>
    <w:rsid w:val="00D675F4"/>
    <w:rsid w:val="00D82ADF"/>
    <w:rsid w:val="00D90B36"/>
    <w:rsid w:val="00D93D81"/>
    <w:rsid w:val="00D9494A"/>
    <w:rsid w:val="00DA3D45"/>
    <w:rsid w:val="00DA4320"/>
    <w:rsid w:val="00DB1AE1"/>
    <w:rsid w:val="00DC681D"/>
    <w:rsid w:val="00DF07A9"/>
    <w:rsid w:val="00DF563A"/>
    <w:rsid w:val="00E00A5A"/>
    <w:rsid w:val="00E01F7A"/>
    <w:rsid w:val="00E16BF4"/>
    <w:rsid w:val="00E17836"/>
    <w:rsid w:val="00E4135F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C4D67"/>
    <w:rsid w:val="00FE6D48"/>
    <w:rsid w:val="00FF51C2"/>
    <w:rsid w:val="00FF79ED"/>
    <w:rsid w:val="00FF7C4B"/>
    <w:rsid w:val="06A13732"/>
    <w:rsid w:val="0D7921BC"/>
    <w:rsid w:val="1D5A28A8"/>
    <w:rsid w:val="35352226"/>
    <w:rsid w:val="3A34A81D"/>
    <w:rsid w:val="4C136AD5"/>
    <w:rsid w:val="693B9AEE"/>
    <w:rsid w:val="693B9AEE"/>
    <w:rsid w:val="69BDC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D8AE75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4300C"/>
    <w:rPr>
      <w:rFonts w:ascii="Century Gothic" w:hAnsi="Century Gothic" w:eastAsia="Calibri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styleId="Terms" w:customStyle="1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styleId="xl66" w:customStyle="1">
    <w:name w:val="xl66"/>
    <w:basedOn w:val="Normal"/>
    <w:rsid w:val="00BC7F9D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0" w:customStyle="1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styleId="xl71" w:customStyle="1">
    <w:name w:val="xl7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79" w:customStyle="1">
    <w:name w:val="xl7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0" w:customStyle="1">
    <w:name w:val="xl80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1" w:customStyle="1">
    <w:name w:val="xl8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2" w:customStyle="1">
    <w:name w:val="xl8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styleId="TableTextChar" w:customStyle="1">
    <w:name w:val="Table Text Char"/>
    <w:link w:val="TableText"/>
    <w:locked/>
    <w:rsid w:val="006C1052"/>
    <w:rPr>
      <w:rFonts w:ascii="Arial" w:hAnsi="Arial" w:cs="Arial"/>
    </w:rPr>
  </w:style>
  <w:style w:type="paragraph" w:styleId="TableText" w:customStyle="1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styleId="Guideline" w:customStyle="1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styleId="TableHeader" w:customStyle="1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hAnsi="Century Gothic" w:eastAsia="Calibri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styleId="TemplateTitle0" w:customStyle="1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d40a528fac1648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1809b-4c95-4c5f-900d-1a17abeb0859}"/>
      </w:docPartPr>
      <w:docPartBody>
        <w:p w14:paraId="2CBE828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7" ma:contentTypeDescription="Create a new document." ma:contentTypeScope="" ma:versionID="acd978d5d274436e6716b208736fd6b0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6816edd4d8d445ae4d9b27e6d022dd43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110F01-63B9-4DE3-8282-9EEB196E9A50}"/>
</file>

<file path=customXml/itemProps2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2E7D8A-8FB7-4DF6-9CC0-095188B7BA22}"/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IC-Buyer-Persona-Worksheet-9425_WORD</ap:Template>
  <ap:Application>Microsoft Word for the web</ap:Application>
  <ap:DocSecurity>0</ap:DocSecurity>
  <ap:ScaleCrop>false</ap:ScaleCrop>
  <ap:Manager/>
  <ap:Company>Microsoft Corporation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Ruru Russell Te Hou</cp:lastModifiedBy>
  <cp:revision>29</cp:revision>
  <cp:lastPrinted>2018-04-15T17:50:00Z</cp:lastPrinted>
  <dcterms:created xsi:type="dcterms:W3CDTF">2022-03-06T21:35:00Z</dcterms:created>
  <dcterms:modified xsi:type="dcterms:W3CDTF">2022-03-17T08:00:59Z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0x010100EF168FB953F0144BA16418B581A4BE57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