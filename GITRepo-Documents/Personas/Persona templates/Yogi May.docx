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9494A" w:rsidP="00D4300C" w:rsidRDefault="00EE3F3C" w14:paraId="73BF01EC" w14:textId="2B178B14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Yogi Maggie</w:t>
      </w:r>
    </w:p>
    <w:p w:rsidRPr="00975A3D" w:rsidR="00D9494A" w:rsidRDefault="00D9494A" w14:paraId="01B9A643" w14:textId="77777777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Pr="001C2AEC" w:rsidR="001C2AEC" w:rsidTr="2FF74CB0" w14:paraId="37F2EA7F" w14:textId="77777777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tcMar/>
            <w:vAlign w:val="center"/>
          </w:tcPr>
          <w:p w:rsidRPr="001C2AEC" w:rsidR="001C2AEC" w:rsidP="001C2AEC" w:rsidRDefault="00EE3F3C" w14:paraId="4A2BFEA1" w14:textId="6B614D60">
            <w:pPr>
              <w:rPr>
                <w:b/>
                <w:color w:val="000000" w:themeColor="text1"/>
              </w:rPr>
            </w:pPr>
            <w:r w:rsidRPr="00EE3F3C">
              <w:rPr>
                <w:noProof/>
              </w:rPr>
              <w:drawing>
                <wp:inline distT="0" distB="0" distL="0" distR="0" wp14:anchorId="0EE23CC3" wp14:editId="1841B313">
                  <wp:extent cx="1686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1C2AEC" w:rsidR="001C2AEC" w:rsidP="2FF74CB0" w:rsidRDefault="001C2AEC" w14:paraId="14D4395D" w14:textId="0AE1329A">
            <w:pPr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tcMar/>
            <w:vAlign w:val="center"/>
          </w:tcPr>
          <w:p w:rsidRPr="001C2AEC" w:rsidR="001C2AEC" w:rsidP="001C2AEC" w:rsidRDefault="001C2AEC" w14:paraId="2CA96B3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1C2AEC" w:rsidP="001C2AEC" w:rsidRDefault="001C2AEC" w14:paraId="7A83134A" w14:textId="77777777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Pr="001C2AEC" w:rsidR="001C2AEC" w:rsidP="001C2AEC" w:rsidRDefault="001C2AEC" w14:paraId="1187F6D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1C2AEC" w:rsidP="001C2AEC" w:rsidRDefault="00975A3D" w14:paraId="2814905C" w14:textId="77777777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Pr="001C2AEC" w:rsidR="00975A3D" w:rsidTr="2FF74CB0" w14:paraId="7845C6E5" w14:textId="77777777">
        <w:trPr>
          <w:trHeight w:val="2204"/>
        </w:trPr>
        <w:tc>
          <w:tcPr>
            <w:tcW w:w="2970" w:type="dxa"/>
            <w:vMerge/>
            <w:tcBorders/>
            <w:tcMar/>
            <w:vAlign w:val="center"/>
          </w:tcPr>
          <w:p w:rsidRPr="001C2AEC" w:rsidR="00975A3D" w:rsidP="001C2AEC" w:rsidRDefault="00975A3D" w14:paraId="7D1AD22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</w:tcPr>
          <w:p w:rsidRPr="001C2AEC" w:rsidR="00975A3D" w:rsidP="001C2AEC" w:rsidRDefault="00975A3D" w14:paraId="08FC9E4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E50AC2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="00975A3D" w:rsidP="009E7C92" w:rsidRDefault="009E7C92" w14:paraId="12AB7761" w14:textId="29708B90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Loves healthy food</w:t>
            </w:r>
            <w:r w:rsidR="000223EA">
              <w:rPr>
                <w:color w:val="000000" w:themeColor="text1"/>
              </w:rPr>
              <w:t xml:space="preserve"> and keeping active </w:t>
            </w:r>
          </w:p>
          <w:p w:rsidR="000223EA" w:rsidP="000223EA" w:rsidRDefault="00313DE9" w14:paraId="0A99E5FE" w14:textId="2B4BFCB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Likes</w:t>
            </w:r>
            <w:r w:rsidRPr="000223EA" w:rsidR="000223E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using iPhones, smart </w:t>
            </w:r>
            <w:r w:rsidR="00E724CC">
              <w:rPr>
                <w:color w:val="000000" w:themeColor="text1"/>
              </w:rPr>
              <w:t>watches,</w:t>
            </w:r>
            <w:r>
              <w:rPr>
                <w:color w:val="000000" w:themeColor="text1"/>
              </w:rPr>
              <w:t xml:space="preserve"> and fit bands</w:t>
            </w:r>
          </w:p>
          <w:p w:rsidRPr="000223EA" w:rsidR="000223EA" w:rsidP="000223EA" w:rsidRDefault="000223EA" w14:paraId="0A26F1F2" w14:textId="64D2BFF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 Instagram user</w:t>
            </w:r>
          </w:p>
          <w:p w:rsidR="000223EA" w:rsidP="009E7C92" w:rsidRDefault="000223EA" w14:paraId="14B1C436" w14:textId="7777777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 not miss a yoga class at the local studio, which she books through the MomoYoga app</w:t>
            </w:r>
          </w:p>
          <w:p w:rsidRPr="009E7C92" w:rsidR="00DC68D3" w:rsidP="009E7C92" w:rsidRDefault="00DC68D3" w14:paraId="57EA6F39" w14:textId="11FD3A8B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Travelling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7B9C9F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="00975A3D" w:rsidP="00313DE9" w:rsidRDefault="00313DE9" w14:paraId="4B3B8155" w14:textId="7777777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How to afford the latest iPhone with her salary </w:t>
            </w:r>
          </w:p>
          <w:p w:rsidR="000C5B49" w:rsidP="00313DE9" w:rsidRDefault="000C5B49" w14:paraId="3DEEB9A7" w14:textId="7777777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Healthy food can be expensive</w:t>
            </w:r>
          </w:p>
          <w:p w:rsidR="000C5B49" w:rsidP="00313DE9" w:rsidRDefault="000C5B49" w14:paraId="30642900" w14:textId="7777777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Challenge – how to take an Instagram worthy pic of her meals?</w:t>
            </w:r>
          </w:p>
          <w:p w:rsidRPr="00313DE9" w:rsidR="00DC68D3" w:rsidP="00313DE9" w:rsidRDefault="00DC68D3" w14:paraId="0D8667B8" w14:textId="678BA09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Challenge –</w:t>
            </w:r>
            <w:r>
              <w:rPr>
                <w:color w:val="000000" w:themeColor="text1"/>
              </w:rPr>
              <w:t xml:space="preserve"> how to eat healthy while travelling? </w:t>
            </w:r>
          </w:p>
        </w:tc>
      </w:tr>
      <w:tr w:rsidRPr="001C2AEC" w:rsidR="00975A3D" w:rsidTr="2FF74CB0" w14:paraId="06CF16CE" w14:textId="77777777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27EC433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2DDB70E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687BC5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0512EB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5793B6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06E7D47B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14BE3297" w14:textId="77777777">
        <w:trPr>
          <w:trHeight w:val="288"/>
        </w:trPr>
        <w:tc>
          <w:tcPr>
            <w:tcW w:w="4512" w:type="dxa"/>
            <w:gridSpan w:val="2"/>
            <w:tcBorders>
              <w:top w:val="single" w:color="BFBFBF" w:themeColor="background1" w:themeShade="BF" w:sz="4" w:space="0"/>
            </w:tcBorders>
            <w:shd w:val="clear" w:color="auto" w:fill="FFC000" w:themeFill="accent4"/>
            <w:tcMar/>
            <w:vAlign w:val="center"/>
          </w:tcPr>
          <w:p w:rsidRPr="00975A3D" w:rsidR="00975A3D" w:rsidP="001C2AEC" w:rsidRDefault="00975A3D" w14:paraId="51AA7F14" w14:textId="77777777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4D9FC7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09B7C8D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6AA07E8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2A22D125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15620FF2" w14:textId="77777777">
        <w:trPr>
          <w:trHeight w:val="875"/>
        </w:trPr>
        <w:tc>
          <w:tcPr>
            <w:tcW w:w="4512" w:type="dxa"/>
            <w:gridSpan w:val="2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A2377E" w:rsidR="00975A3D" w:rsidP="001C2AEC" w:rsidRDefault="00A2377E" w14:paraId="5FA77C88" w14:textId="0A36A235">
            <w:pPr>
              <w:rPr>
                <w:b/>
                <w:color w:val="000000" w:themeColor="text1"/>
                <w:lang w:val="en-NZ"/>
              </w:rPr>
            </w:pPr>
            <w:r w:rsidRPr="00A2377E">
              <w:rPr>
                <w:b/>
                <w:color w:val="000000" w:themeColor="text1"/>
                <w:lang w:val="en-NZ"/>
              </w:rPr>
              <w:t>“Nothing good can grow if you don’t nourish your own soil.”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76157A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2C6C913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C0C966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69F2743C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497F7505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1C2AEC" w:rsidRDefault="00975A3D" w14:paraId="6E0A6AD6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20B18F3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56D064B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3B550C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2DE8728E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04F4C7B6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1C2AEC" w:rsidRDefault="00261767" w14:paraId="39B92CF0" w14:textId="261B527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Maggie May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FFDD12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174D701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0D2725C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7479EFE3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1C2AEC" w:rsidTr="2FF74CB0" w14:paraId="7D9D16BF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1C2AEC" w:rsidP="001C2AEC" w:rsidRDefault="001C2AEC" w14:paraId="3D9E487D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7C4FC62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1B722289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04A39D3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13D215DA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06789E5B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A2377E" w14:paraId="0E7E9354" w14:textId="770C452A">
            <w:pPr>
              <w:rPr>
                <w:noProof/>
                <w:color w:val="000000" w:themeColor="text1"/>
              </w:rPr>
            </w:pPr>
            <w:r w:rsidRPr="2FF74CB0" w:rsidR="00A2377E">
              <w:rPr>
                <w:noProof/>
                <w:color w:val="000000" w:themeColor="text1" w:themeTint="FF" w:themeShade="FF"/>
              </w:rPr>
              <w:t>23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8E6AD6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975A3D" w:rsidP="00975A3D" w:rsidRDefault="008B73DB" w14:paraId="3496D827" w14:textId="77777777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9EF2F8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975A3D" w:rsidP="00975A3D" w:rsidRDefault="00975A3D" w14:paraId="080016D5" w14:textId="77777777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Pr="001C2AEC" w:rsidR="00975A3D" w:rsidTr="2FF74CB0" w14:paraId="6C752C97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C5FCCA4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23AA9A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Mar/>
            <w:vAlign w:val="center"/>
          </w:tcPr>
          <w:p w:rsidR="000223EA" w:rsidP="000223EA" w:rsidRDefault="000223EA" w14:paraId="2B7E58F4" w14:textId="70E95DC8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Would like her job to be better paid</w:t>
            </w:r>
          </w:p>
          <w:p w:rsidR="00252097" w:rsidP="000223EA" w:rsidRDefault="00252097" w14:paraId="43BFADC7" w14:textId="07BB19DD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Sometimes she runs out of ideas of what can be nice to eat and at the same time healthy </w:t>
            </w:r>
          </w:p>
          <w:p w:rsidRPr="000223EA" w:rsidR="00975A3D" w:rsidP="00975A3D" w:rsidRDefault="00975A3D" w14:paraId="7F8AA7EE" w14:textId="77777777">
            <w:pPr>
              <w:rPr>
                <w:color w:val="000000" w:themeColor="text1"/>
                <w:lang w:val="en-AU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5594DE0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4E0D39F4" w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Pr="001C2AEC" w:rsidR="00975A3D" w:rsidTr="2FF74CB0" w14:paraId="75911D99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A2377E" w14:paraId="663C8CB9" w14:textId="09B2BA0A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BEF766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C9DA45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6B7229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975A3D" w:rsidRDefault="007C6A7E" w14:paraId="6AB67AC7" w14:textId="15804DF8">
            <w:pPr>
              <w:rPr>
                <w:b/>
                <w:color w:val="000000" w:themeColor="text1"/>
              </w:rPr>
            </w:pPr>
            <w:r w:rsidRPr="007C6A7E">
              <w:rPr>
                <w:b/>
                <w:i/>
                <w:iCs/>
                <w:color w:val="000000" w:themeColor="text1"/>
              </w:rPr>
              <w:t>Autobiography of a Yog</w:t>
            </w:r>
            <w:r>
              <w:rPr>
                <w:b/>
                <w:i/>
                <w:iCs/>
                <w:color w:val="000000" w:themeColor="text1"/>
              </w:rPr>
              <w:t xml:space="preserve">i, </w:t>
            </w:r>
            <w:r w:rsidRPr="007C6A7E">
              <w:rPr>
                <w:b/>
                <w:color w:val="000000" w:themeColor="text1"/>
              </w:rPr>
              <w:t>b</w:t>
            </w:r>
            <w:r w:rsidRPr="007C6A7E">
              <w:rPr>
                <w:b/>
                <w:color w:val="000000" w:themeColor="text1"/>
              </w:rPr>
              <w:t xml:space="preserve">y </w:t>
            </w:r>
            <w:proofErr w:type="spellStart"/>
            <w:r w:rsidRPr="007C6A7E">
              <w:rPr>
                <w:b/>
                <w:color w:val="000000" w:themeColor="text1"/>
              </w:rPr>
              <w:t>Paramahansa</w:t>
            </w:r>
            <w:proofErr w:type="spellEnd"/>
            <w:r w:rsidRPr="007C6A7E">
              <w:rPr>
                <w:b/>
                <w:color w:val="000000" w:themeColor="text1"/>
              </w:rPr>
              <w:t xml:space="preserve"> </w:t>
            </w:r>
            <w:proofErr w:type="spellStart"/>
            <w:r w:rsidRPr="007C6A7E">
              <w:rPr>
                <w:b/>
                <w:color w:val="000000" w:themeColor="text1"/>
              </w:rPr>
              <w:t>Yogananda</w:t>
            </w:r>
            <w:proofErr w:type="spellEnd"/>
          </w:p>
        </w:tc>
      </w:tr>
      <w:tr w:rsidRPr="001C2AEC" w:rsidR="00975A3D" w:rsidTr="2FF74CB0" w14:paraId="106E692E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B2979B5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12EE9CC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5FCC172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3A1A13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5AB29797" w14:textId="2AB9D344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4E137EFD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A2377E" w14:paraId="76C5BDB5" w14:textId="3616856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Raglan, New Zealand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B0BCB35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2E7F6CD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9807ED3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E126A7" w:rsidRDefault="00E126A7" w14:paraId="018E605D" w14:textId="540A3C16">
            <w:pPr>
              <w:rPr>
                <w:b/>
                <w:color w:val="000000" w:themeColor="text1"/>
              </w:rPr>
            </w:pPr>
            <w:r w:rsidRPr="00E126A7">
              <w:rPr>
                <w:b/>
                <w:i/>
                <w:iCs/>
                <w:color w:val="000000" w:themeColor="text1"/>
              </w:rPr>
              <w:t>Yoga and the Quest for the True Self</w:t>
            </w:r>
            <w:r>
              <w:rPr>
                <w:b/>
                <w:color w:val="000000" w:themeColor="text1"/>
              </w:rPr>
              <w:t>, b</w:t>
            </w:r>
            <w:r w:rsidRPr="00E126A7">
              <w:rPr>
                <w:b/>
                <w:color w:val="000000" w:themeColor="text1"/>
              </w:rPr>
              <w:t>y Stephen Cope</w:t>
            </w:r>
          </w:p>
        </w:tc>
      </w:tr>
      <w:tr w:rsidRPr="001C2AEC" w:rsidR="00975A3D" w:rsidTr="2FF74CB0" w14:paraId="4AB23897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CFB9A62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B5E8B2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50E1491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837C2A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0E32B764" w14:textId="35EAB01F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15F0B2C9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655394" w14:paraId="3231DAB7" w14:textId="43BCF29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Full time millenial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DA05A80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BBCA6E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F5CEEC6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E126A7" w:rsidR="00975A3D" w:rsidP="00975A3D" w:rsidRDefault="00E126A7" w14:paraId="4B40F480" w14:textId="414DE62F">
            <w:pPr>
              <w:rPr>
                <w:b/>
                <w:color w:val="000000" w:themeColor="text1"/>
              </w:rPr>
            </w:pPr>
            <w:r w:rsidRPr="00E126A7">
              <w:rPr>
                <w:b/>
                <w:i/>
                <w:iCs/>
                <w:color w:val="000000" w:themeColor="text1"/>
              </w:rPr>
              <w:t>The Well Plated Cookbook: Fast, Healthy Recipes You’ll Want to Eat</w:t>
            </w:r>
            <w:r>
              <w:rPr>
                <w:b/>
                <w:i/>
                <w:iCs/>
                <w:color w:val="000000" w:themeColor="text1"/>
              </w:rPr>
              <w:t xml:space="preserve">, </w:t>
            </w:r>
            <w:r>
              <w:rPr>
                <w:b/>
                <w:color w:val="000000" w:themeColor="text1"/>
              </w:rPr>
              <w:t>by Erin Clarke</w:t>
            </w:r>
          </w:p>
        </w:tc>
      </w:tr>
      <w:tr w:rsidRPr="001C2AEC" w:rsidR="00975A3D" w:rsidTr="2FF74CB0" w14:paraId="12861A07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4E078C28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298AAC8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5DC82B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7905C75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7837DF80" w14:textId="077355A1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0EE39ED1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655394" w14:paraId="3DA14101" w14:textId="6E287FE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Barista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E47A19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D103DEF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324C65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975A3D" w:rsidRDefault="00975A3D" w14:paraId="34D94973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08EFC69B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4D5080D5" w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46B3B1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0C7387A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5CE669B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7F573C" w14:paraId="4A430A52" w14:textId="51EBFBF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 – Influencers on Instagram</w:t>
            </w:r>
          </w:p>
        </w:tc>
      </w:tr>
      <w:tr w:rsidRPr="001C2AEC" w:rsidR="00975A3D" w:rsidTr="2FF74CB0" w14:paraId="1B214720" w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655394" w14:paraId="71A2E17A" w14:textId="7E706DF7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High School, still taking a ‘gap year’ from University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0B0F5DE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FD4F287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7691DA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Mar/>
            <w:vAlign w:val="center"/>
          </w:tcPr>
          <w:p w:rsidRPr="001C2AEC" w:rsidR="00975A3D" w:rsidP="00975A3D" w:rsidRDefault="00975A3D" w14:paraId="76A460C4" w14:textId="77777777">
            <w:pPr>
              <w:rPr>
                <w:b/>
                <w:color w:val="000000" w:themeColor="text1"/>
              </w:rPr>
            </w:pPr>
          </w:p>
        </w:tc>
      </w:tr>
      <w:tr w:rsidRPr="001C2AEC" w:rsidR="00975A3D" w:rsidTr="2FF74CB0" w14:paraId="3CC48F20" w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B5664C" w:rsidP="00975A3D" w:rsidRDefault="00975A3D" w14:paraId="66B25D48" w14:textId="3A57BA7E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B5664C">
              <w:rPr>
                <w:b/>
                <w:noProof/>
                <w:color w:val="000000" w:themeColor="text1"/>
              </w:rPr>
              <w:t xml:space="preserve"> – $</w:t>
            </w:r>
            <w:r w:rsidR="00547025">
              <w:rPr>
                <w:b/>
                <w:noProof/>
                <w:color w:val="000000" w:themeColor="text1"/>
              </w:rPr>
              <w:t>45</w:t>
            </w:r>
            <w:r w:rsidR="00B5664C">
              <w:rPr>
                <w:b/>
                <w:noProof/>
                <w:color w:val="000000" w:themeColor="text1"/>
              </w:rPr>
              <w:t>000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3B17802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2A55D14D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94B3204" w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14CAA264" w14:textId="06179641">
            <w:pPr>
              <w:rPr>
                <w:b/>
                <w:color w:val="000000" w:themeColor="text1"/>
              </w:rPr>
            </w:pPr>
          </w:p>
        </w:tc>
      </w:tr>
    </w:tbl>
    <w:p w:rsidR="00560932" w:rsidP="00D4300C" w:rsidRDefault="00560932" w14:paraId="5BB38C53" w14:textId="77777777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:rsidRPr="00491059" w:rsidR="006B5ECE" w:rsidP="008B73DB" w:rsidRDefault="006B5ECE" w14:paraId="121B33DB" w14:textId="77777777"/>
    <w:sectPr w:rsidRPr="00491059" w:rsidR="006B5ECE" w:rsidSect="0024515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2E1C" w:rsidP="00D4300C" w:rsidRDefault="00732E1C" w14:paraId="2C9391FA" w14:textId="77777777">
      <w:r>
        <w:separator/>
      </w:r>
    </w:p>
  </w:endnote>
  <w:endnote w:type="continuationSeparator" w:id="0">
    <w:p w:rsidR="00732E1C" w:rsidP="00D4300C" w:rsidRDefault="00732E1C" w14:paraId="121512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B0B4C" w:rsidP="005B0B4C" w:rsidRDefault="005B0B4C" w14:paraId="4053DCEE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B0B4C" w:rsidP="00BA1CA5" w:rsidRDefault="005B0B4C" w14:paraId="6C4F5AD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B4C" w:rsidP="00BA1CA5" w:rsidRDefault="005B0B4C" w14:paraId="1DE5459B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7DA8C3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2E1C" w:rsidP="00D4300C" w:rsidRDefault="00732E1C" w14:paraId="160ABBB0" w14:textId="77777777">
      <w:r>
        <w:separator/>
      </w:r>
    </w:p>
  </w:footnote>
  <w:footnote w:type="continuationSeparator" w:id="0">
    <w:p w:rsidR="00732E1C" w:rsidP="00D4300C" w:rsidRDefault="00732E1C" w14:paraId="0368DC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12E8BCC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3C745B1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109" w:rsidRDefault="00571109" w14:paraId="03CD5D0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8A3D1F"/>
    <w:multiLevelType w:val="hybridMultilevel"/>
    <w:tmpl w:val="DFE87C8E"/>
    <w:lvl w:ilvl="0" w:tplc="B730487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9"/>
  </w:num>
  <w:num w:numId="13">
    <w:abstractNumId w:val="28"/>
  </w:num>
  <w:num w:numId="14">
    <w:abstractNumId w:val="17"/>
  </w:num>
  <w:num w:numId="15">
    <w:abstractNumId w:val="14"/>
  </w:num>
  <w:num w:numId="16">
    <w:abstractNumId w:val="19"/>
  </w:num>
  <w:num w:numId="17">
    <w:abstractNumId w:val="25"/>
  </w:num>
  <w:num w:numId="18">
    <w:abstractNumId w:val="24"/>
  </w:num>
  <w:num w:numId="19">
    <w:abstractNumId w:val="11"/>
  </w:num>
  <w:num w:numId="20">
    <w:abstractNumId w:val="12"/>
  </w:num>
  <w:num w:numId="21">
    <w:abstractNumId w:val="21"/>
  </w:num>
  <w:num w:numId="22">
    <w:abstractNumId w:val="15"/>
  </w:num>
  <w:num w:numId="23">
    <w:abstractNumId w:val="13"/>
  </w:num>
  <w:num w:numId="24">
    <w:abstractNumId w:val="10"/>
  </w:num>
  <w:num w:numId="25">
    <w:abstractNumId w:val="22"/>
  </w:num>
  <w:num w:numId="26">
    <w:abstractNumId w:val="23"/>
  </w:num>
  <w:num w:numId="27">
    <w:abstractNumId w:val="27"/>
  </w:num>
  <w:num w:numId="28">
    <w:abstractNumId w:val="30"/>
  </w:num>
  <w:num w:numId="29">
    <w:abstractNumId w:val="16"/>
  </w:num>
  <w:num w:numId="30">
    <w:abstractNumId w:val="2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n-AU" w:vendorID="64" w:dllVersion="0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23EA"/>
    <w:rsid w:val="00027FE5"/>
    <w:rsid w:val="00031AF7"/>
    <w:rsid w:val="00056E4C"/>
    <w:rsid w:val="00062BFE"/>
    <w:rsid w:val="00082A3A"/>
    <w:rsid w:val="000B3AA5"/>
    <w:rsid w:val="000C5B49"/>
    <w:rsid w:val="000D0112"/>
    <w:rsid w:val="000D5F7F"/>
    <w:rsid w:val="000E139B"/>
    <w:rsid w:val="000E7AF5"/>
    <w:rsid w:val="000F6F8D"/>
    <w:rsid w:val="00111C4F"/>
    <w:rsid w:val="00120FE7"/>
    <w:rsid w:val="00121D51"/>
    <w:rsid w:val="00133C01"/>
    <w:rsid w:val="001472A1"/>
    <w:rsid w:val="00177F32"/>
    <w:rsid w:val="001962A6"/>
    <w:rsid w:val="00197E3B"/>
    <w:rsid w:val="001A0259"/>
    <w:rsid w:val="001C28B8"/>
    <w:rsid w:val="001C2AEC"/>
    <w:rsid w:val="001C7751"/>
    <w:rsid w:val="001D1964"/>
    <w:rsid w:val="00245159"/>
    <w:rsid w:val="00245925"/>
    <w:rsid w:val="00247CBE"/>
    <w:rsid w:val="002507EE"/>
    <w:rsid w:val="00252097"/>
    <w:rsid w:val="0025708E"/>
    <w:rsid w:val="00261767"/>
    <w:rsid w:val="002A17D8"/>
    <w:rsid w:val="002A45FC"/>
    <w:rsid w:val="002B5D26"/>
    <w:rsid w:val="002D12B0"/>
    <w:rsid w:val="002D38C6"/>
    <w:rsid w:val="002E4407"/>
    <w:rsid w:val="002F2C0D"/>
    <w:rsid w:val="002F39CD"/>
    <w:rsid w:val="00303C60"/>
    <w:rsid w:val="00313DE9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B4069"/>
    <w:rsid w:val="003C25DB"/>
    <w:rsid w:val="003D28EE"/>
    <w:rsid w:val="003F787D"/>
    <w:rsid w:val="00422668"/>
    <w:rsid w:val="00434271"/>
    <w:rsid w:val="0045552B"/>
    <w:rsid w:val="00460510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025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C14F8"/>
    <w:rsid w:val="005E2CD8"/>
    <w:rsid w:val="005F5ABE"/>
    <w:rsid w:val="00614981"/>
    <w:rsid w:val="00655394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32E1C"/>
    <w:rsid w:val="00754D1F"/>
    <w:rsid w:val="00756B3B"/>
    <w:rsid w:val="00774101"/>
    <w:rsid w:val="0078197E"/>
    <w:rsid w:val="007874B8"/>
    <w:rsid w:val="007919FA"/>
    <w:rsid w:val="007A782A"/>
    <w:rsid w:val="007B7937"/>
    <w:rsid w:val="007C6A7E"/>
    <w:rsid w:val="007E6A8F"/>
    <w:rsid w:val="007F08AA"/>
    <w:rsid w:val="007F573C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444E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E7C92"/>
    <w:rsid w:val="009F028C"/>
    <w:rsid w:val="009F3EC8"/>
    <w:rsid w:val="00A06691"/>
    <w:rsid w:val="00A12C16"/>
    <w:rsid w:val="00A2037C"/>
    <w:rsid w:val="00A2377E"/>
    <w:rsid w:val="00A45F92"/>
    <w:rsid w:val="00A5156E"/>
    <w:rsid w:val="00A6224F"/>
    <w:rsid w:val="00A6738D"/>
    <w:rsid w:val="00A673D8"/>
    <w:rsid w:val="00A95536"/>
    <w:rsid w:val="00AB1F2A"/>
    <w:rsid w:val="00AE1A89"/>
    <w:rsid w:val="00B307B3"/>
    <w:rsid w:val="00B5664C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C68D3"/>
    <w:rsid w:val="00DF07A9"/>
    <w:rsid w:val="00DF563A"/>
    <w:rsid w:val="00E00A5A"/>
    <w:rsid w:val="00E126A7"/>
    <w:rsid w:val="00E16BF4"/>
    <w:rsid w:val="00E17836"/>
    <w:rsid w:val="00E62BF6"/>
    <w:rsid w:val="00E724CC"/>
    <w:rsid w:val="00E8348B"/>
    <w:rsid w:val="00E83F63"/>
    <w:rsid w:val="00E85774"/>
    <w:rsid w:val="00E85804"/>
    <w:rsid w:val="00EA4242"/>
    <w:rsid w:val="00EB23F8"/>
    <w:rsid w:val="00EE3F3C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2FF74CB0"/>
    <w:rsid w:val="4E5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8AE75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186ee363c77a4f3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dfa97-a04b-4076-bd8b-c3585059f0fd}"/>
      </w:docPartPr>
      <w:docPartBody>
        <w:p w14:paraId="501259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ABD57-97C7-4317-A096-C07619127FD1}"/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923811B-5B86-459A-ACE9-2EE512BDCF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IC-Buyer-Persona-Worksheet-9425_WORD</ap:Template>
  <ap:Application>Microsoft Word for the web</ap:Application>
  <ap:DocSecurity>0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Yuile Cole William</cp:lastModifiedBy>
  <cp:revision>24</cp:revision>
  <cp:lastPrinted>2018-04-15T17:50:00Z</cp:lastPrinted>
  <dcterms:created xsi:type="dcterms:W3CDTF">2022-03-06T22:58:00Z</dcterms:created>
  <dcterms:modified xsi:type="dcterms:W3CDTF">2022-03-15T22:28:13Z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0x010100EF168FB953F0144BA16418B581A4BE57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